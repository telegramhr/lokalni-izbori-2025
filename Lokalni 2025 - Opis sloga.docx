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4B87" w14:textId="26625332" w:rsidR="00546D8E" w:rsidRDefault="000D56DC" w:rsidP="00546D8E">
      <w:pPr>
        <w:pStyle w:val="Heading1"/>
        <w:numPr>
          <w:ilvl w:val="0"/>
          <w:numId w:val="0"/>
        </w:numPr>
        <w:jc w:val="center"/>
      </w:pPr>
      <w:bookmarkStart w:id="0" w:name="_Toc436203377"/>
      <w:bookmarkStart w:id="1" w:name="_Toc452813577"/>
      <w:r>
        <w:t xml:space="preserve">LOKALNI </w:t>
      </w:r>
      <w:r w:rsidR="00546D8E">
        <w:t xml:space="preserve">IZBORI </w:t>
      </w:r>
      <w:r w:rsidR="00FE63E7">
        <w:t>202</w:t>
      </w:r>
      <w:r w:rsidR="003576E3">
        <w:t>5</w:t>
      </w:r>
      <w:r w:rsidR="00546D8E">
        <w:t>.</w:t>
      </w:r>
    </w:p>
    <w:p w14:paraId="459CE714" w14:textId="77777777" w:rsidR="00766E46" w:rsidRPr="00766E46" w:rsidRDefault="00766E46" w:rsidP="00766E46"/>
    <w:p w14:paraId="79679A5B" w14:textId="77AFEBF7" w:rsidR="004A6C69" w:rsidRPr="00393BB1" w:rsidRDefault="005A7CDF" w:rsidP="00254CA8">
      <w:pPr>
        <w:pStyle w:val="Heading1"/>
        <w:numPr>
          <w:ilvl w:val="0"/>
          <w:numId w:val="0"/>
        </w:numPr>
      </w:pPr>
      <w:r>
        <w:t>JSON</w:t>
      </w:r>
    </w:p>
    <w:tbl>
      <w:tblPr>
        <w:tblW w:w="9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7124"/>
      </w:tblGrid>
      <w:tr w:rsidR="004014ED" w:rsidRPr="00524FDC" w14:paraId="6084850A" w14:textId="77777777" w:rsidTr="004014ED">
        <w:trPr>
          <w:trHeight w:val="300"/>
          <w:jc w:val="center"/>
        </w:trPr>
        <w:tc>
          <w:tcPr>
            <w:tcW w:w="2256" w:type="dxa"/>
            <w:shd w:val="pct10" w:color="auto" w:fill="auto"/>
          </w:tcPr>
          <w:p w14:paraId="16999AF5" w14:textId="69A3BFA9" w:rsidR="004014ED" w:rsidRPr="00524FDC" w:rsidRDefault="004014ED" w:rsidP="00532430">
            <w:pPr>
              <w:pStyle w:val="TOCHeading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7124" w:type="dxa"/>
            <w:shd w:val="pct10" w:color="auto" w:fill="auto"/>
          </w:tcPr>
          <w:p w14:paraId="1DDA7343" w14:textId="725F6662" w:rsidR="004014ED" w:rsidRPr="00524FDC" w:rsidRDefault="004014ED" w:rsidP="00532430">
            <w:pPr>
              <w:pStyle w:val="TOCHeading"/>
              <w:jc w:val="center"/>
              <w:rPr>
                <w:b/>
              </w:rPr>
            </w:pPr>
            <w:r w:rsidRPr="00524FDC">
              <w:rPr>
                <w:b/>
              </w:rPr>
              <w:t>Objašnjenje</w:t>
            </w:r>
          </w:p>
        </w:tc>
      </w:tr>
      <w:tr w:rsidR="004014ED" w:rsidRPr="00AA1FE3" w14:paraId="0EAF0C4B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56F0B735" w14:textId="1663E818" w:rsidR="004014ED" w:rsidRPr="009A0063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izbori</w:t>
            </w:r>
          </w:p>
        </w:tc>
        <w:tc>
          <w:tcPr>
            <w:tcW w:w="7124" w:type="dxa"/>
            <w:shd w:val="clear" w:color="auto" w:fill="auto"/>
          </w:tcPr>
          <w:p w14:paraId="6BB15FA4" w14:textId="331D421C" w:rsidR="004014ED" w:rsidRPr="009A0063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s</w:t>
            </w:r>
            <w:r w:rsidR="004014ED">
              <w:rPr>
                <w:rFonts w:cs="Segoe UI"/>
                <w:sz w:val="20"/>
                <w:szCs w:val="20"/>
              </w:rPr>
              <w:t>kraćeni naziv izbora</w:t>
            </w:r>
          </w:p>
        </w:tc>
      </w:tr>
      <w:tr w:rsidR="004014ED" w:rsidRPr="00AA1FE3" w14:paraId="30C77B29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C775A82" w14:textId="7492B0CE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datum</w:t>
            </w:r>
          </w:p>
        </w:tc>
        <w:tc>
          <w:tcPr>
            <w:tcW w:w="7124" w:type="dxa"/>
            <w:shd w:val="clear" w:color="auto" w:fill="auto"/>
          </w:tcPr>
          <w:p w14:paraId="39D80F15" w14:textId="12E58C62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d</w:t>
            </w:r>
            <w:r w:rsidR="00993F81">
              <w:rPr>
                <w:rFonts w:cs="Segoe UI"/>
                <w:sz w:val="20"/>
                <w:szCs w:val="20"/>
              </w:rPr>
              <w:t>atum u formatu d</w:t>
            </w:r>
            <w:r w:rsidR="004014ED">
              <w:rPr>
                <w:rFonts w:cs="Segoe UI"/>
                <w:sz w:val="20"/>
                <w:szCs w:val="20"/>
              </w:rPr>
              <w:t>d.mm.yyyy</w:t>
            </w:r>
            <w:r w:rsidR="00013170">
              <w:rPr>
                <w:rFonts w:cs="Segoe UI"/>
                <w:sz w:val="20"/>
                <w:szCs w:val="20"/>
              </w:rPr>
              <w:t xml:space="preserve">. </w:t>
            </w:r>
          </w:p>
        </w:tc>
      </w:tr>
      <w:tr w:rsidR="004014ED" w:rsidRPr="00AA1FE3" w14:paraId="12FC8F8B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FCCA843" w14:textId="2A1963F1" w:rsidR="004014ED" w:rsidRPr="009A0063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vrijeme</w:t>
            </w:r>
          </w:p>
        </w:tc>
        <w:tc>
          <w:tcPr>
            <w:tcW w:w="7124" w:type="dxa"/>
            <w:shd w:val="clear" w:color="auto" w:fill="auto"/>
          </w:tcPr>
          <w:p w14:paraId="1960006A" w14:textId="366CC533" w:rsidR="004014ED" w:rsidRPr="009A0063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v</w:t>
            </w:r>
            <w:r w:rsidR="004014ED">
              <w:rPr>
                <w:rFonts w:cs="Segoe UI"/>
                <w:sz w:val="20"/>
                <w:szCs w:val="20"/>
              </w:rPr>
              <w:t>rijeme u formatu hh:mm</w:t>
            </w:r>
          </w:p>
        </w:tc>
      </w:tr>
      <w:tr w:rsidR="004014ED" w:rsidRPr="00AA1FE3" w14:paraId="5D5A1828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7E1B8156" w14:textId="6F8208C9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izboriOznaka</w:t>
            </w:r>
          </w:p>
        </w:tc>
        <w:tc>
          <w:tcPr>
            <w:tcW w:w="7124" w:type="dxa"/>
            <w:shd w:val="clear" w:color="auto" w:fill="auto"/>
          </w:tcPr>
          <w:p w14:paraId="04CC6F65" w14:textId="0FE77FC7" w:rsidR="004014ED" w:rsidRPr="006C5D9B" w:rsidRDefault="00AB2766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 w:rsidRPr="006C5D9B">
              <w:rPr>
                <w:rFonts w:cs="Segoe UI"/>
                <w:sz w:val="20"/>
                <w:szCs w:val="20"/>
              </w:rPr>
              <w:t>oznaka zapisnika</w:t>
            </w:r>
          </w:p>
          <w:p w14:paraId="31DA3096" w14:textId="26499A5E" w:rsidR="00FE63E7" w:rsidRPr="006C5D9B" w:rsidRDefault="00FE63E7" w:rsidP="00FE63E7">
            <w:pPr>
              <w:pStyle w:val="ListParagraph"/>
              <w:numPr>
                <w:ilvl w:val="0"/>
                <w:numId w:val="29"/>
              </w:numPr>
              <w:rPr>
                <w:rFonts w:cs="Segoe UI"/>
                <w:sz w:val="20"/>
              </w:rPr>
            </w:pPr>
            <w:r w:rsidRPr="006C5D9B">
              <w:rPr>
                <w:rFonts w:cs="Segoe UI"/>
                <w:sz w:val="20"/>
              </w:rPr>
              <w:t>0</w:t>
            </w:r>
            <w:r w:rsidR="000D56DC" w:rsidRPr="006C5D9B">
              <w:rPr>
                <w:rFonts w:cs="Segoe UI"/>
                <w:sz w:val="20"/>
              </w:rPr>
              <w:t>6</w:t>
            </w:r>
            <w:r w:rsidRPr="006C5D9B">
              <w:rPr>
                <w:rFonts w:cs="Segoe UI"/>
                <w:sz w:val="20"/>
              </w:rPr>
              <w:t xml:space="preserve"> – </w:t>
            </w:r>
            <w:r w:rsidR="003C2299" w:rsidRPr="006C5D9B">
              <w:rPr>
                <w:rFonts w:cs="Segoe UI"/>
                <w:sz w:val="20"/>
              </w:rPr>
              <w:t>ž</w:t>
            </w:r>
            <w:r w:rsidR="000D56DC" w:rsidRPr="006C5D9B">
              <w:rPr>
                <w:rFonts w:cs="Segoe UI"/>
                <w:sz w:val="20"/>
              </w:rPr>
              <w:t>upa</w:t>
            </w:r>
            <w:r w:rsidR="00D56675" w:rsidRPr="006C5D9B">
              <w:rPr>
                <w:rFonts w:cs="Segoe UI"/>
                <w:sz w:val="20"/>
              </w:rPr>
              <w:t>n</w:t>
            </w:r>
            <w:r w:rsidR="000D56DC" w:rsidRPr="006C5D9B">
              <w:rPr>
                <w:rFonts w:cs="Segoe UI"/>
                <w:sz w:val="20"/>
              </w:rPr>
              <w:t>ijsk</w:t>
            </w:r>
            <w:r w:rsidR="003C2299" w:rsidRPr="006C5D9B">
              <w:rPr>
                <w:rFonts w:cs="Segoe UI"/>
                <w:sz w:val="20"/>
              </w:rPr>
              <w:t>e</w:t>
            </w:r>
            <w:r w:rsidR="000D56DC" w:rsidRPr="006C5D9B">
              <w:rPr>
                <w:rFonts w:cs="Segoe UI"/>
                <w:sz w:val="20"/>
              </w:rPr>
              <w:t xml:space="preserve"> skupštin</w:t>
            </w:r>
            <w:r w:rsidR="003C2299" w:rsidRPr="006C5D9B">
              <w:rPr>
                <w:rFonts w:cs="Segoe UI"/>
                <w:sz w:val="20"/>
              </w:rPr>
              <w:t>e i skupština Grada Zagreba</w:t>
            </w:r>
          </w:p>
          <w:p w14:paraId="2850B727" w14:textId="44A14000" w:rsidR="000D56DC" w:rsidRPr="006C5D9B" w:rsidRDefault="000D56DC" w:rsidP="009B2BA5">
            <w:pPr>
              <w:pStyle w:val="ListParagraph"/>
              <w:numPr>
                <w:ilvl w:val="0"/>
                <w:numId w:val="29"/>
              </w:numPr>
              <w:rPr>
                <w:rFonts w:cs="Segoe UI"/>
                <w:sz w:val="20"/>
              </w:rPr>
            </w:pPr>
            <w:r w:rsidRPr="006C5D9B">
              <w:rPr>
                <w:rFonts w:cs="Segoe UI"/>
                <w:sz w:val="20"/>
              </w:rPr>
              <w:t xml:space="preserve">08 – </w:t>
            </w:r>
            <w:r w:rsidR="003C2299" w:rsidRPr="006C5D9B">
              <w:rPr>
                <w:rFonts w:cs="Segoe UI"/>
                <w:sz w:val="20"/>
              </w:rPr>
              <w:t>gradska i općinska vijeća</w:t>
            </w:r>
          </w:p>
          <w:p w14:paraId="4BFCEFE4" w14:textId="65494F68" w:rsidR="000D56DC" w:rsidRPr="006C5D9B" w:rsidRDefault="000D56DC" w:rsidP="00FE63E7">
            <w:pPr>
              <w:pStyle w:val="ListParagraph"/>
              <w:numPr>
                <w:ilvl w:val="0"/>
                <w:numId w:val="29"/>
              </w:numPr>
              <w:rPr>
                <w:rFonts w:cs="Segoe UI"/>
                <w:sz w:val="20"/>
              </w:rPr>
            </w:pPr>
            <w:r w:rsidRPr="006C5D9B">
              <w:rPr>
                <w:rFonts w:cs="Segoe UI"/>
                <w:sz w:val="20"/>
              </w:rPr>
              <w:t xml:space="preserve">15 – </w:t>
            </w:r>
            <w:r w:rsidR="003C2299" w:rsidRPr="006C5D9B">
              <w:rPr>
                <w:rFonts w:cs="Segoe UI"/>
                <w:sz w:val="20"/>
              </w:rPr>
              <w:t>ž</w:t>
            </w:r>
            <w:r w:rsidRPr="006C5D9B">
              <w:rPr>
                <w:rFonts w:cs="Segoe UI"/>
                <w:sz w:val="20"/>
              </w:rPr>
              <w:t>upan</w:t>
            </w:r>
            <w:r w:rsidR="003C2299" w:rsidRPr="006C5D9B">
              <w:rPr>
                <w:rFonts w:cs="Segoe UI"/>
                <w:sz w:val="20"/>
              </w:rPr>
              <w:t>i i gradonačelnik Grada Zagreba</w:t>
            </w:r>
          </w:p>
          <w:p w14:paraId="37EF8FE8" w14:textId="22C6817A" w:rsidR="000D56DC" w:rsidRPr="006C5D9B" w:rsidRDefault="000D56DC" w:rsidP="00FE63E7">
            <w:pPr>
              <w:pStyle w:val="ListParagraph"/>
              <w:numPr>
                <w:ilvl w:val="0"/>
                <w:numId w:val="29"/>
              </w:numPr>
              <w:rPr>
                <w:rFonts w:cs="Segoe UI"/>
                <w:sz w:val="20"/>
              </w:rPr>
            </w:pPr>
            <w:r w:rsidRPr="006C5D9B">
              <w:rPr>
                <w:rFonts w:cs="Segoe UI"/>
                <w:sz w:val="20"/>
              </w:rPr>
              <w:t xml:space="preserve">17 – </w:t>
            </w:r>
            <w:r w:rsidR="003C2299" w:rsidRPr="006C5D9B">
              <w:rPr>
                <w:rFonts w:cs="Segoe UI"/>
                <w:sz w:val="20"/>
              </w:rPr>
              <w:t>g</w:t>
            </w:r>
            <w:r w:rsidRPr="006C5D9B">
              <w:rPr>
                <w:rFonts w:cs="Segoe UI"/>
                <w:sz w:val="20"/>
              </w:rPr>
              <w:t>radonačelni</w:t>
            </w:r>
            <w:r w:rsidR="003C2299" w:rsidRPr="006C5D9B">
              <w:rPr>
                <w:rFonts w:cs="Segoe UI"/>
                <w:sz w:val="20"/>
              </w:rPr>
              <w:t>ci i općinski načelnici</w:t>
            </w:r>
          </w:p>
          <w:p w14:paraId="7D0DADD5" w14:textId="72C43FFB" w:rsidR="000D56DC" w:rsidRPr="006C5D9B" w:rsidRDefault="000D56DC" w:rsidP="00FE63E7">
            <w:pPr>
              <w:pStyle w:val="ListParagraph"/>
              <w:numPr>
                <w:ilvl w:val="0"/>
                <w:numId w:val="29"/>
              </w:numPr>
              <w:rPr>
                <w:rFonts w:cs="Segoe UI"/>
                <w:sz w:val="20"/>
              </w:rPr>
            </w:pPr>
            <w:r w:rsidRPr="006C5D9B">
              <w:rPr>
                <w:rFonts w:cs="Segoe UI"/>
                <w:sz w:val="20"/>
              </w:rPr>
              <w:t>19 –</w:t>
            </w:r>
            <w:r w:rsidR="003C2299" w:rsidRPr="006C5D9B">
              <w:rPr>
                <w:rFonts w:cs="Segoe UI"/>
                <w:sz w:val="20"/>
              </w:rPr>
              <w:t xml:space="preserve"> </w:t>
            </w:r>
            <w:r w:rsidRPr="006C5D9B">
              <w:rPr>
                <w:rFonts w:cs="Segoe UI"/>
                <w:sz w:val="20"/>
              </w:rPr>
              <w:t>zamjenici župana</w:t>
            </w:r>
            <w:r w:rsidR="003C2299" w:rsidRPr="006C5D9B">
              <w:rPr>
                <w:rFonts w:cs="Segoe UI"/>
                <w:sz w:val="20"/>
              </w:rPr>
              <w:t xml:space="preserve"> iz redova nacionalnih manjina</w:t>
            </w:r>
            <w:r w:rsidRPr="006C5D9B">
              <w:rPr>
                <w:rFonts w:cs="Segoe UI"/>
                <w:sz w:val="20"/>
              </w:rPr>
              <w:t xml:space="preserve"> (1.manjina)</w:t>
            </w:r>
          </w:p>
          <w:p w14:paraId="1AC076B1" w14:textId="693738A0" w:rsidR="000D56DC" w:rsidRPr="006C5D9B" w:rsidRDefault="000D56DC" w:rsidP="00547D4F">
            <w:pPr>
              <w:pStyle w:val="ListParagraph"/>
              <w:numPr>
                <w:ilvl w:val="0"/>
                <w:numId w:val="29"/>
              </w:numPr>
              <w:jc w:val="left"/>
              <w:rPr>
                <w:rFonts w:cs="Segoe UI"/>
                <w:sz w:val="20"/>
              </w:rPr>
            </w:pPr>
            <w:r w:rsidRPr="006C5D9B">
              <w:rPr>
                <w:rFonts w:cs="Segoe UI"/>
                <w:sz w:val="20"/>
              </w:rPr>
              <w:t>21</w:t>
            </w:r>
            <w:r w:rsidR="00D4334E" w:rsidRPr="006C5D9B">
              <w:rPr>
                <w:rFonts w:cs="Segoe UI"/>
                <w:sz w:val="20"/>
              </w:rPr>
              <w:t xml:space="preserve"> </w:t>
            </w:r>
            <w:r w:rsidR="004B6BD2" w:rsidRPr="006C5D9B">
              <w:rPr>
                <w:rFonts w:cs="Segoe UI"/>
                <w:sz w:val="20"/>
              </w:rPr>
              <w:t>–</w:t>
            </w:r>
            <w:r w:rsidR="003C2299" w:rsidRPr="006C5D9B">
              <w:rPr>
                <w:rFonts w:cs="Segoe UI"/>
                <w:sz w:val="20"/>
              </w:rPr>
              <w:t xml:space="preserve"> </w:t>
            </w:r>
            <w:r w:rsidRPr="006C5D9B">
              <w:rPr>
                <w:rFonts w:cs="Segoe UI"/>
                <w:sz w:val="20"/>
              </w:rPr>
              <w:t>zamjenici gradonačelnika</w:t>
            </w:r>
            <w:r w:rsidR="003C2299" w:rsidRPr="006C5D9B">
              <w:rPr>
                <w:rFonts w:cs="Segoe UI"/>
                <w:sz w:val="20"/>
              </w:rPr>
              <w:t xml:space="preserve"> i </w:t>
            </w:r>
            <w:r w:rsidRPr="006C5D9B">
              <w:rPr>
                <w:rFonts w:cs="Segoe UI"/>
                <w:sz w:val="20"/>
              </w:rPr>
              <w:t>općinsk</w:t>
            </w:r>
            <w:r w:rsidR="003C2299" w:rsidRPr="006C5D9B">
              <w:rPr>
                <w:rFonts w:cs="Segoe UI"/>
                <w:sz w:val="20"/>
              </w:rPr>
              <w:t>ih</w:t>
            </w:r>
            <w:r w:rsidRPr="006C5D9B">
              <w:rPr>
                <w:rFonts w:cs="Segoe UI"/>
                <w:sz w:val="20"/>
              </w:rPr>
              <w:t xml:space="preserve"> načelnika</w:t>
            </w:r>
            <w:r w:rsidR="003C2299" w:rsidRPr="006C5D9B">
              <w:rPr>
                <w:rFonts w:cs="Segoe UI"/>
                <w:sz w:val="20"/>
              </w:rPr>
              <w:t xml:space="preserve"> iz redova nacionalnih manjina/hrvatskog naroda</w:t>
            </w:r>
            <w:r w:rsidRPr="006C5D9B">
              <w:rPr>
                <w:rFonts w:cs="Segoe UI"/>
                <w:sz w:val="20"/>
              </w:rPr>
              <w:t xml:space="preserve"> (1.manjina)</w:t>
            </w:r>
          </w:p>
          <w:p w14:paraId="3D71B937" w14:textId="53E5EB66" w:rsidR="000D56DC" w:rsidRPr="006C5D9B" w:rsidRDefault="000D56DC" w:rsidP="00547D4F">
            <w:pPr>
              <w:pStyle w:val="ListParagraph"/>
              <w:numPr>
                <w:ilvl w:val="0"/>
                <w:numId w:val="29"/>
              </w:numPr>
              <w:jc w:val="left"/>
              <w:rPr>
                <w:rFonts w:cs="Segoe UI"/>
                <w:sz w:val="20"/>
              </w:rPr>
            </w:pPr>
            <w:r w:rsidRPr="006C5D9B">
              <w:rPr>
                <w:rFonts w:cs="Segoe UI"/>
                <w:sz w:val="20"/>
              </w:rPr>
              <w:t xml:space="preserve">25 – </w:t>
            </w:r>
            <w:r w:rsidR="00093747" w:rsidRPr="006C5D9B">
              <w:rPr>
                <w:rFonts w:cs="Segoe UI"/>
                <w:sz w:val="20"/>
              </w:rPr>
              <w:t>zamjenici gradonačelnika i općinskih načelnika iz redova nacionalnih manjina/hrvatskog naroda (2.manjina)</w:t>
            </w:r>
          </w:p>
          <w:p w14:paraId="003DC924" w14:textId="319A2291" w:rsidR="003C2299" w:rsidRPr="006C5D9B" w:rsidRDefault="00AF09D7" w:rsidP="00AF09D7">
            <w:pPr>
              <w:pStyle w:val="ListParagraph"/>
              <w:numPr>
                <w:ilvl w:val="0"/>
                <w:numId w:val="29"/>
              </w:numPr>
              <w:jc w:val="left"/>
              <w:rPr>
                <w:rFonts w:cs="Segoe UI"/>
                <w:sz w:val="20"/>
              </w:rPr>
            </w:pPr>
            <w:r w:rsidRPr="006C5D9B">
              <w:rPr>
                <w:rFonts w:cs="Segoe UI"/>
                <w:sz w:val="20"/>
              </w:rPr>
              <w:t>27 – zamjenici župana iz redova nacionalnih manjina (2.manjina)</w:t>
            </w:r>
            <w:r w:rsidRPr="006C5D9B">
              <w:rPr>
                <w:rFonts w:cs="Segoe UI"/>
              </w:rPr>
              <w:t>        </w:t>
            </w:r>
          </w:p>
        </w:tc>
      </w:tr>
      <w:tr w:rsidR="004014ED" w:rsidRPr="00AA1FE3" w14:paraId="28C217F2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45DAB92" w14:textId="75892C7D" w:rsidR="004014ED" w:rsidRDefault="000D56DC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zup</w:t>
            </w:r>
            <w:r w:rsidR="004014ED">
              <w:rPr>
                <w:rFonts w:cs="Segoe UI"/>
                <w:sz w:val="20"/>
                <w:szCs w:val="20"/>
              </w:rPr>
              <w:t>Sifra</w:t>
            </w:r>
          </w:p>
        </w:tc>
        <w:tc>
          <w:tcPr>
            <w:tcW w:w="7124" w:type="dxa"/>
            <w:shd w:val="clear" w:color="auto" w:fill="auto"/>
          </w:tcPr>
          <w:p w14:paraId="788BDD9F" w14:textId="586AC015" w:rsidR="004014ED" w:rsidRDefault="004014ED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šifra </w:t>
            </w:r>
            <w:r w:rsidR="006C2BF3">
              <w:rPr>
                <w:rFonts w:cs="Segoe UI"/>
                <w:sz w:val="20"/>
                <w:szCs w:val="20"/>
              </w:rPr>
              <w:t>županije (01-21)</w:t>
            </w:r>
          </w:p>
        </w:tc>
      </w:tr>
      <w:tr w:rsidR="00093747" w:rsidRPr="00AA1FE3" w14:paraId="60728E2A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470C03FB" w14:textId="63CA6BCD" w:rsidR="00093747" w:rsidRDefault="00093747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gropSifra</w:t>
            </w:r>
          </w:p>
        </w:tc>
        <w:tc>
          <w:tcPr>
            <w:tcW w:w="7124" w:type="dxa"/>
            <w:shd w:val="clear" w:color="auto" w:fill="auto"/>
          </w:tcPr>
          <w:p w14:paraId="3301A062" w14:textId="725FD22B" w:rsidR="00093747" w:rsidRDefault="00093747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šifra grada/općine</w:t>
            </w:r>
          </w:p>
        </w:tc>
      </w:tr>
      <w:tr w:rsidR="004014ED" w:rsidRPr="00AA1FE3" w14:paraId="5F34C6D6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391D6A11" w14:textId="481DA751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bmSifra</w:t>
            </w:r>
          </w:p>
        </w:tc>
        <w:tc>
          <w:tcPr>
            <w:tcW w:w="7124" w:type="dxa"/>
            <w:shd w:val="clear" w:color="auto" w:fill="auto"/>
          </w:tcPr>
          <w:p w14:paraId="387AEF22" w14:textId="1C53A546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šifra biračkog mjesta</w:t>
            </w:r>
          </w:p>
        </w:tc>
      </w:tr>
      <w:tr w:rsidR="004014ED" w:rsidRPr="00AA1FE3" w14:paraId="08ABAE50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764943BF" w14:textId="21A7F24C" w:rsidR="004014ED" w:rsidRDefault="00FA7955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zup</w:t>
            </w:r>
            <w:r w:rsidR="004014ED">
              <w:rPr>
                <w:rFonts w:cs="Segoe UI"/>
                <w:sz w:val="20"/>
                <w:szCs w:val="20"/>
              </w:rPr>
              <w:t>Naziv</w:t>
            </w:r>
          </w:p>
        </w:tc>
        <w:tc>
          <w:tcPr>
            <w:tcW w:w="7124" w:type="dxa"/>
            <w:shd w:val="clear" w:color="auto" w:fill="auto"/>
          </w:tcPr>
          <w:p w14:paraId="180165D0" w14:textId="38D0C971" w:rsidR="004014ED" w:rsidRDefault="004014ED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puni naziv </w:t>
            </w:r>
            <w:r w:rsidR="006C2BF3">
              <w:rPr>
                <w:rFonts w:cs="Segoe UI"/>
                <w:sz w:val="20"/>
                <w:szCs w:val="20"/>
              </w:rPr>
              <w:t>županije</w:t>
            </w:r>
          </w:p>
        </w:tc>
      </w:tr>
      <w:tr w:rsidR="004014ED" w:rsidRPr="00AA1FE3" w14:paraId="0379630E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76CCDF0" w14:textId="21521AD2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gropNaziv</w:t>
            </w:r>
          </w:p>
        </w:tc>
        <w:tc>
          <w:tcPr>
            <w:tcW w:w="7124" w:type="dxa"/>
            <w:shd w:val="clear" w:color="auto" w:fill="auto"/>
          </w:tcPr>
          <w:p w14:paraId="7390577E" w14:textId="1243611B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naziv grada/općine</w:t>
            </w:r>
          </w:p>
        </w:tc>
      </w:tr>
      <w:tr w:rsidR="004014ED" w:rsidRPr="00AA1FE3" w14:paraId="3368D2C8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FD9808E" w14:textId="65DBB511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bmNaziv</w:t>
            </w:r>
          </w:p>
        </w:tc>
        <w:tc>
          <w:tcPr>
            <w:tcW w:w="7124" w:type="dxa"/>
            <w:shd w:val="clear" w:color="auto" w:fill="auto"/>
          </w:tcPr>
          <w:p w14:paraId="70F2F333" w14:textId="3DF113AA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naziv biračkog mjesta</w:t>
            </w:r>
          </w:p>
        </w:tc>
      </w:tr>
      <w:tr w:rsidR="004014ED" w:rsidRPr="00AA1FE3" w14:paraId="4573FF03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0F7A812" w14:textId="38BE31A8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bmZatvoreno</w:t>
            </w:r>
          </w:p>
        </w:tc>
        <w:tc>
          <w:tcPr>
            <w:tcW w:w="7124" w:type="dxa"/>
            <w:shd w:val="clear" w:color="auto" w:fill="auto"/>
          </w:tcPr>
          <w:p w14:paraId="4E7A50A1" w14:textId="648C25D7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obrađenih biračkih mjesta</w:t>
            </w:r>
          </w:p>
        </w:tc>
      </w:tr>
      <w:tr w:rsidR="004014ED" w:rsidRPr="00AA1FE3" w14:paraId="11C079CC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3E3A83F4" w14:textId="7383C3C2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bmUkupno</w:t>
            </w:r>
          </w:p>
        </w:tc>
        <w:tc>
          <w:tcPr>
            <w:tcW w:w="7124" w:type="dxa"/>
            <w:shd w:val="clear" w:color="auto" w:fill="auto"/>
          </w:tcPr>
          <w:p w14:paraId="1E3FD44E" w14:textId="6F949513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ukupan broj biračkih mjesta</w:t>
            </w:r>
          </w:p>
        </w:tc>
      </w:tr>
      <w:tr w:rsidR="004014ED" w:rsidRPr="00AA1FE3" w14:paraId="182D67B9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0CFCBDA0" w14:textId="20F9DF7E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biraciUkupno</w:t>
            </w:r>
          </w:p>
        </w:tc>
        <w:tc>
          <w:tcPr>
            <w:tcW w:w="7124" w:type="dxa"/>
            <w:shd w:val="clear" w:color="auto" w:fill="auto"/>
          </w:tcPr>
          <w:p w14:paraId="3446B8D4" w14:textId="3CE624BB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birača na obrađenim biračkim mjestima</w:t>
            </w:r>
          </w:p>
        </w:tc>
      </w:tr>
      <w:tr w:rsidR="004014ED" w:rsidRPr="00AA1FE3" w14:paraId="4A240858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4D2FEB1A" w14:textId="7A37923B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biraciGlasovalo</w:t>
            </w:r>
          </w:p>
        </w:tc>
        <w:tc>
          <w:tcPr>
            <w:tcW w:w="7124" w:type="dxa"/>
            <w:shd w:val="clear" w:color="auto" w:fill="auto"/>
          </w:tcPr>
          <w:p w14:paraId="3B807562" w14:textId="413A206C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pristupilo glasovanju</w:t>
            </w:r>
          </w:p>
        </w:tc>
      </w:tr>
      <w:tr w:rsidR="004014ED" w:rsidRPr="00AA1FE3" w14:paraId="0FE40EB8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119627E9" w14:textId="40F1DFEA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biraciGlasovaloPosto</w:t>
            </w:r>
          </w:p>
        </w:tc>
        <w:tc>
          <w:tcPr>
            <w:tcW w:w="7124" w:type="dxa"/>
            <w:shd w:val="clear" w:color="auto" w:fill="auto"/>
          </w:tcPr>
          <w:p w14:paraId="50956F85" w14:textId="1D2A267B" w:rsidR="004014ED" w:rsidRDefault="005E1424" w:rsidP="005E1424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omjer između biraciGlasovalo i biraciUkupno</w:t>
            </w:r>
          </w:p>
        </w:tc>
      </w:tr>
      <w:tr w:rsidR="004014ED" w:rsidRPr="00AA1FE3" w14:paraId="0400A6E4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E1B3D7A" w14:textId="1A27DEDD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listiciUkupno</w:t>
            </w:r>
          </w:p>
        </w:tc>
        <w:tc>
          <w:tcPr>
            <w:tcW w:w="7124" w:type="dxa"/>
            <w:shd w:val="clear" w:color="auto" w:fill="auto"/>
          </w:tcPr>
          <w:p w14:paraId="2AC288A3" w14:textId="7512F720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glasovalo birača (prema glasačkim listićima)</w:t>
            </w:r>
          </w:p>
        </w:tc>
      </w:tr>
      <w:tr w:rsidR="004014ED" w:rsidRPr="00AA1FE3" w14:paraId="4F839F1C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0AA2E3CB" w14:textId="069D895F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listiciVazeci</w:t>
            </w:r>
          </w:p>
        </w:tc>
        <w:tc>
          <w:tcPr>
            <w:tcW w:w="7124" w:type="dxa"/>
            <w:shd w:val="clear" w:color="auto" w:fill="auto"/>
          </w:tcPr>
          <w:p w14:paraId="585EFFAE" w14:textId="739F7A89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važećih listića</w:t>
            </w:r>
          </w:p>
        </w:tc>
      </w:tr>
      <w:tr w:rsidR="004014ED" w:rsidRPr="00AA1FE3" w14:paraId="75BE8C88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567FF140" w14:textId="64ABC71E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listiciVazeciPosto</w:t>
            </w:r>
          </w:p>
        </w:tc>
        <w:tc>
          <w:tcPr>
            <w:tcW w:w="7124" w:type="dxa"/>
            <w:shd w:val="clear" w:color="auto" w:fill="auto"/>
          </w:tcPr>
          <w:p w14:paraId="77C5AE59" w14:textId="482CD9F9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postotak važećih listića</w:t>
            </w:r>
          </w:p>
        </w:tc>
      </w:tr>
      <w:tr w:rsidR="004014ED" w:rsidRPr="00AA1FE3" w14:paraId="5CEBAD06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992B78A" w14:textId="2D02C049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listiciNevazeci</w:t>
            </w:r>
          </w:p>
        </w:tc>
        <w:tc>
          <w:tcPr>
            <w:tcW w:w="7124" w:type="dxa"/>
            <w:shd w:val="clear" w:color="auto" w:fill="auto"/>
          </w:tcPr>
          <w:p w14:paraId="6CB45347" w14:textId="7BB2F733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nevažećih listića</w:t>
            </w:r>
          </w:p>
        </w:tc>
      </w:tr>
      <w:tr w:rsidR="004014ED" w:rsidRPr="00AA1FE3" w14:paraId="7D7C312B" w14:textId="77777777" w:rsidTr="00C53D99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4D63BAF2" w14:textId="5D978A0F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listiciNevazeciPosto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6E6A423E" w14:textId="1BC26640" w:rsidR="004014ED" w:rsidRDefault="005E142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postotak nevažećih listića</w:t>
            </w:r>
          </w:p>
        </w:tc>
      </w:tr>
      <w:tr w:rsidR="00F52914" w:rsidRPr="00AA1FE3" w14:paraId="7DE636A6" w14:textId="77777777" w:rsidTr="00C53D99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63F6A72B" w14:textId="64888D52" w:rsidR="00F52914" w:rsidRDefault="00F5291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napomena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0877FB09" w14:textId="65A263AB" w:rsidR="00F52914" w:rsidRDefault="00F52914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napomena, ako postoji</w:t>
            </w:r>
          </w:p>
        </w:tc>
      </w:tr>
      <w:tr w:rsidR="004014ED" w:rsidRPr="00AA1FE3" w14:paraId="6FB6181E" w14:textId="77777777" w:rsidTr="00C53D99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70D279E" w14:textId="19983D9D" w:rsidR="004014ED" w:rsidRDefault="004014ED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lista</w:t>
            </w:r>
          </w:p>
        </w:tc>
        <w:tc>
          <w:tcPr>
            <w:tcW w:w="7124" w:type="dxa"/>
            <w:shd w:val="clear" w:color="auto" w:fill="auto"/>
          </w:tcPr>
          <w:p w14:paraId="1F99F0C2" w14:textId="4D521BBF" w:rsidR="004014ED" w:rsidRDefault="005E1424" w:rsidP="00993F81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popis podataka o </w:t>
            </w:r>
            <w:r w:rsidR="008B4312">
              <w:rPr>
                <w:rFonts w:cs="Segoe UI"/>
                <w:sz w:val="20"/>
                <w:szCs w:val="20"/>
              </w:rPr>
              <w:t>listama/kandidatima</w:t>
            </w:r>
          </w:p>
        </w:tc>
      </w:tr>
      <w:tr w:rsidR="004014ED" w:rsidRPr="00AA1FE3" w14:paraId="2B5AEE8A" w14:textId="77777777" w:rsidTr="004014ED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149EC1BE" w14:textId="481B08C9" w:rsidR="004014ED" w:rsidRDefault="00C53D99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r w:rsidR="004014ED">
              <w:rPr>
                <w:rFonts w:cs="Segoe UI"/>
                <w:sz w:val="20"/>
                <w:szCs w:val="20"/>
              </w:rPr>
              <w:t>rbr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7C3228FA" w14:textId="7068081A" w:rsidR="004014ED" w:rsidRDefault="005E1424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redni broj </w:t>
            </w:r>
            <w:r w:rsidR="00FE63E7">
              <w:rPr>
                <w:rFonts w:cs="Segoe UI"/>
                <w:sz w:val="20"/>
                <w:szCs w:val="20"/>
              </w:rPr>
              <w:t>liste</w:t>
            </w:r>
            <w:r w:rsidR="008B4312">
              <w:rPr>
                <w:rFonts w:cs="Segoe UI"/>
                <w:sz w:val="20"/>
                <w:szCs w:val="20"/>
              </w:rPr>
              <w:t>/kandidata</w:t>
            </w:r>
            <w:r>
              <w:rPr>
                <w:rFonts w:cs="Segoe UI"/>
                <w:sz w:val="20"/>
                <w:szCs w:val="20"/>
              </w:rPr>
              <w:t xml:space="preserve"> </w:t>
            </w:r>
            <w:r w:rsidRPr="003A0865">
              <w:rPr>
                <w:rFonts w:cs="Segoe UI"/>
                <w:sz w:val="20"/>
                <w:szCs w:val="20"/>
              </w:rPr>
              <w:t>(prema dobivenim glasovima)</w:t>
            </w:r>
          </w:p>
        </w:tc>
      </w:tr>
      <w:tr w:rsidR="00FE63E7" w:rsidRPr="00AA1FE3" w14:paraId="435CFEE2" w14:textId="77777777" w:rsidTr="004014ED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694B1D8C" w14:textId="4148E4F1" w:rsidR="00FE63E7" w:rsidRDefault="00FE63E7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r w:rsidR="008B4312">
              <w:rPr>
                <w:rFonts w:cs="Segoe UI"/>
                <w:sz w:val="20"/>
                <w:szCs w:val="20"/>
              </w:rPr>
              <w:t>stranke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01B978D4" w14:textId="2EE96258" w:rsidR="00764D10" w:rsidRPr="00764D10" w:rsidRDefault="008B4312" w:rsidP="00764D10">
            <w:pPr>
              <w:pStyle w:val="TOCHeading"/>
            </w:pPr>
            <w:r>
              <w:rPr>
                <w:rFonts w:cs="Segoe UI"/>
                <w:sz w:val="20"/>
                <w:szCs w:val="20"/>
              </w:rPr>
              <w:t>skraćeni naziv liste</w:t>
            </w:r>
          </w:p>
        </w:tc>
      </w:tr>
      <w:tr w:rsidR="008B4312" w:rsidRPr="00AA1FE3" w14:paraId="5B54987E" w14:textId="77777777" w:rsidTr="004014ED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228C9F2B" w14:textId="69DC4281" w:rsidR="008B4312" w:rsidRDefault="008B4312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lastRenderedPageBreak/>
              <w:t xml:space="preserve">    strankePuniNaziv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07C2E840" w14:textId="5814A360" w:rsidR="008B4312" w:rsidRDefault="008B4312" w:rsidP="00764D1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popis stranaka</w:t>
            </w:r>
          </w:p>
        </w:tc>
      </w:tr>
      <w:tr w:rsidR="008B4312" w:rsidRPr="00AA1FE3" w14:paraId="45ED63A5" w14:textId="77777777" w:rsidTr="004014ED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0739F240" w14:textId="7177AB79" w:rsidR="008B4312" w:rsidRDefault="008B4312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    naziv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550F4596" w14:textId="6503E7D7" w:rsidR="008B4312" w:rsidRDefault="008B4312" w:rsidP="00764D1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puni naziv stranke</w:t>
            </w:r>
          </w:p>
        </w:tc>
      </w:tr>
      <w:tr w:rsidR="00764D10" w:rsidRPr="00AA1FE3" w14:paraId="00FF803B" w14:textId="77777777" w:rsidTr="004014ED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0F55D395" w14:textId="245EFAD5" w:rsidR="00764D10" w:rsidRDefault="00764D10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r w:rsidR="008B4312">
              <w:rPr>
                <w:rFonts w:cs="Segoe UI"/>
                <w:sz w:val="20"/>
                <w:szCs w:val="20"/>
              </w:rPr>
              <w:t>naziv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6AA2C229" w14:textId="018B11C9" w:rsidR="00764D10" w:rsidRDefault="00764D10" w:rsidP="008B4312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ime i prezime</w:t>
            </w:r>
            <w:r w:rsidRPr="00764D10">
              <w:rPr>
                <w:rFonts w:cs="Segoe UI"/>
                <w:sz w:val="20"/>
                <w:szCs w:val="20"/>
              </w:rPr>
              <w:t xml:space="preserve"> </w:t>
            </w:r>
            <w:r w:rsidR="008B4312">
              <w:rPr>
                <w:rFonts w:cs="Segoe UI"/>
                <w:sz w:val="20"/>
                <w:szCs w:val="20"/>
              </w:rPr>
              <w:t>kandidata/nositelja liste + tekst za nositelja liste</w:t>
            </w:r>
          </w:p>
        </w:tc>
      </w:tr>
      <w:tr w:rsidR="008B4312" w:rsidRPr="00AA1FE3" w14:paraId="18D2F2B8" w14:textId="77777777" w:rsidTr="004014ED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6C8154AE" w14:textId="3CA56279" w:rsidR="008B4312" w:rsidRDefault="008B4312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nazivDodatno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389A76F9" w14:textId="1EF81868" w:rsidR="008B4312" w:rsidRDefault="008B4312" w:rsidP="008B4312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tekst (kandidat/kandidatkinja i sl)</w:t>
            </w:r>
          </w:p>
        </w:tc>
      </w:tr>
      <w:tr w:rsidR="008B4312" w:rsidRPr="00AA1FE3" w14:paraId="0E0EAF7B" w14:textId="77777777" w:rsidTr="004014ED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6B925F93" w14:textId="6C964FC1" w:rsidR="008B4312" w:rsidRDefault="008B4312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zamjenici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69697732" w14:textId="6CF36FF1" w:rsidR="008B4312" w:rsidRDefault="008B4312" w:rsidP="008B4312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popis zamjenika, ukoliko postoje</w:t>
            </w:r>
          </w:p>
        </w:tc>
      </w:tr>
      <w:tr w:rsidR="008B4312" w:rsidRPr="00AA1FE3" w14:paraId="1B30795A" w14:textId="77777777" w:rsidTr="004014ED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5EAD6293" w14:textId="22A80D2D" w:rsidR="008B4312" w:rsidRDefault="008B4312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    naziv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3CAB8595" w14:textId="29D0EECE" w:rsidR="008B4312" w:rsidRDefault="00505012" w:rsidP="008B4312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ime i prezime zamjenika + tekst</w:t>
            </w:r>
          </w:p>
        </w:tc>
      </w:tr>
      <w:tr w:rsidR="004014ED" w:rsidRPr="00AA1FE3" w14:paraId="2767AABC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6F7F1CC" w14:textId="051847F3" w:rsidR="004014ED" w:rsidRPr="00E66240" w:rsidRDefault="00C53D99" w:rsidP="00532430">
            <w:pPr>
              <w:pStyle w:val="TOCHeading"/>
              <w:rPr>
                <w:rFonts w:cs="Segoe UI"/>
                <w:color w:val="00B050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r w:rsidR="004014ED" w:rsidRPr="00E66240">
              <w:rPr>
                <w:rFonts w:cs="Segoe UI"/>
                <w:sz w:val="20"/>
                <w:szCs w:val="20"/>
              </w:rPr>
              <w:t>jedinstvena</w:t>
            </w:r>
            <w:r w:rsidR="00190AC3" w:rsidRPr="00E66240">
              <w:rPr>
                <w:rFonts w:cs="Segoe UI"/>
                <w:sz w:val="20"/>
                <w:szCs w:val="20"/>
              </w:rPr>
              <w:t>S</w:t>
            </w:r>
            <w:r w:rsidR="004014ED" w:rsidRPr="00E66240">
              <w:rPr>
                <w:rFonts w:cs="Segoe UI"/>
                <w:sz w:val="20"/>
                <w:szCs w:val="20"/>
              </w:rPr>
              <w:t>ifra</w:t>
            </w:r>
            <w:r w:rsidR="00457219" w:rsidRPr="00E66240">
              <w:rPr>
                <w:rFonts w:cs="Segoe UI"/>
                <w:sz w:val="20"/>
                <w:szCs w:val="20"/>
              </w:rPr>
              <w:t xml:space="preserve"> </w:t>
            </w:r>
          </w:p>
        </w:tc>
        <w:tc>
          <w:tcPr>
            <w:tcW w:w="7124" w:type="dxa"/>
            <w:shd w:val="clear" w:color="auto" w:fill="auto"/>
          </w:tcPr>
          <w:p w14:paraId="5D5BD783" w14:textId="524E3EF3" w:rsidR="004014ED" w:rsidRDefault="005E1424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jedinstvena šifra</w:t>
            </w:r>
            <w:r w:rsidR="00857DDB">
              <w:rPr>
                <w:rFonts w:cs="Segoe UI"/>
                <w:sz w:val="20"/>
                <w:szCs w:val="20"/>
              </w:rPr>
              <w:t xml:space="preserve"> liste</w:t>
            </w:r>
            <w:r w:rsidR="00505012">
              <w:rPr>
                <w:rFonts w:cs="Segoe UI"/>
                <w:sz w:val="20"/>
                <w:szCs w:val="20"/>
              </w:rPr>
              <w:t>/kandidata</w:t>
            </w:r>
          </w:p>
        </w:tc>
      </w:tr>
      <w:tr w:rsidR="004014ED" w:rsidRPr="00AA1FE3" w14:paraId="05804BC9" w14:textId="77777777" w:rsidTr="004014ED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1277B91" w14:textId="78917E3C" w:rsidR="004014ED" w:rsidRDefault="00C53D99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r w:rsidR="004014ED">
              <w:rPr>
                <w:rFonts w:cs="Segoe UI"/>
                <w:sz w:val="20"/>
                <w:szCs w:val="20"/>
              </w:rPr>
              <w:t>glasova</w:t>
            </w:r>
          </w:p>
        </w:tc>
        <w:tc>
          <w:tcPr>
            <w:tcW w:w="7124" w:type="dxa"/>
            <w:shd w:val="clear" w:color="auto" w:fill="auto"/>
          </w:tcPr>
          <w:p w14:paraId="0618EE72" w14:textId="52E18C35" w:rsidR="004014ED" w:rsidRDefault="00C53D99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broj osvojenih glasova </w:t>
            </w:r>
            <w:r w:rsidR="00FE63E7">
              <w:rPr>
                <w:rFonts w:cs="Segoe UI"/>
                <w:sz w:val="20"/>
                <w:szCs w:val="20"/>
              </w:rPr>
              <w:t>liste</w:t>
            </w:r>
            <w:r>
              <w:rPr>
                <w:rFonts w:cs="Segoe UI"/>
                <w:sz w:val="20"/>
                <w:szCs w:val="20"/>
              </w:rPr>
              <w:t xml:space="preserve"> </w:t>
            </w:r>
          </w:p>
        </w:tc>
      </w:tr>
      <w:tr w:rsidR="004014ED" w:rsidRPr="00AA1FE3" w14:paraId="54029BCC" w14:textId="77777777" w:rsidTr="00911FBC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BE5B165" w14:textId="4B480E06" w:rsidR="004014ED" w:rsidRDefault="00C53D99" w:rsidP="00532430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</w:t>
            </w:r>
            <w:r w:rsidR="004014ED">
              <w:rPr>
                <w:rFonts w:cs="Segoe UI"/>
                <w:sz w:val="20"/>
                <w:szCs w:val="20"/>
              </w:rPr>
              <w:t>posto</w:t>
            </w:r>
          </w:p>
        </w:tc>
        <w:tc>
          <w:tcPr>
            <w:tcW w:w="7124" w:type="dxa"/>
            <w:shd w:val="clear" w:color="auto" w:fill="auto"/>
          </w:tcPr>
          <w:p w14:paraId="31B3A661" w14:textId="70E86466" w:rsidR="004014ED" w:rsidRDefault="00C53D99" w:rsidP="00FE63E7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postotak osvojenih glasova </w:t>
            </w:r>
            <w:r w:rsidR="00FE63E7">
              <w:rPr>
                <w:rFonts w:cs="Segoe UI"/>
                <w:sz w:val="20"/>
                <w:szCs w:val="20"/>
              </w:rPr>
              <w:t>liste</w:t>
            </w:r>
          </w:p>
        </w:tc>
      </w:tr>
    </w:tbl>
    <w:p w14:paraId="78009688" w14:textId="77777777" w:rsidR="00764D10" w:rsidRDefault="00764D10" w:rsidP="00254CA8">
      <w:pPr>
        <w:rPr>
          <w:b/>
        </w:rPr>
      </w:pPr>
    </w:p>
    <w:p w14:paraId="21DAF789" w14:textId="77777777" w:rsidR="00254CA8" w:rsidRDefault="00254CA8" w:rsidP="00254CA8">
      <w:pPr>
        <w:rPr>
          <w:b/>
        </w:rPr>
      </w:pPr>
      <w:r w:rsidRPr="00C53D99">
        <w:rPr>
          <w:b/>
        </w:rPr>
        <w:t>NAPOMENE:</w:t>
      </w:r>
    </w:p>
    <w:p w14:paraId="7CE68753" w14:textId="422132B2" w:rsidR="00254CA8" w:rsidRDefault="00254CA8" w:rsidP="00254CA8">
      <w:pPr>
        <w:pStyle w:val="ListParagraph"/>
        <w:numPr>
          <w:ilvl w:val="0"/>
          <w:numId w:val="28"/>
        </w:numPr>
      </w:pPr>
      <w:r>
        <w:t>N</w:t>
      </w:r>
      <w:r w:rsidRPr="00C53D99">
        <w:t>aziv datoteke:</w:t>
      </w:r>
      <w:r>
        <w:t xml:space="preserve"> </w:t>
      </w:r>
    </w:p>
    <w:p w14:paraId="6FD1EB46" w14:textId="02F7127E" w:rsidR="00254CA8" w:rsidRPr="00596778" w:rsidRDefault="00254CA8" w:rsidP="00254CA8">
      <w:pPr>
        <w:pStyle w:val="ListParagraph"/>
        <w:ind w:left="360" w:firstLine="207"/>
        <w:rPr>
          <w:b/>
        </w:rPr>
      </w:pPr>
      <w:r w:rsidRPr="00596778">
        <w:rPr>
          <w:b/>
        </w:rPr>
        <w:t>r_</w:t>
      </w:r>
      <w:r w:rsidR="00FE63E7">
        <w:rPr>
          <w:b/>
        </w:rPr>
        <w:t>xx</w:t>
      </w:r>
      <w:r w:rsidRPr="00596778">
        <w:rPr>
          <w:b/>
        </w:rPr>
        <w:t>_zz_grop_brm.json</w:t>
      </w:r>
    </w:p>
    <w:p w14:paraId="633BD24A" w14:textId="77777777" w:rsidR="00254CA8" w:rsidRDefault="00254CA8" w:rsidP="00254CA8">
      <w:pPr>
        <w:pStyle w:val="ListParagraph"/>
        <w:ind w:left="360" w:firstLine="207"/>
      </w:pPr>
      <w:r>
        <w:t>pri čemu je:</w:t>
      </w:r>
    </w:p>
    <w:p w14:paraId="46A42D07" w14:textId="50EA2DF7" w:rsidR="00254CA8" w:rsidRDefault="00FE63E7" w:rsidP="00254CA8">
      <w:pPr>
        <w:pStyle w:val="ListParagraph"/>
        <w:numPr>
          <w:ilvl w:val="1"/>
          <w:numId w:val="28"/>
        </w:numPr>
      </w:pPr>
      <w:r>
        <w:rPr>
          <w:b/>
        </w:rPr>
        <w:t>xx</w:t>
      </w:r>
      <w:r w:rsidR="00254CA8">
        <w:t xml:space="preserve"> – </w:t>
      </w:r>
      <w:r w:rsidR="00AB2766">
        <w:t>oznaka zapisnika</w:t>
      </w:r>
    </w:p>
    <w:p w14:paraId="6A18E046" w14:textId="77777777" w:rsidR="00495FF6" w:rsidRPr="00AA19AD" w:rsidRDefault="00495FF6" w:rsidP="00495FF6">
      <w:pPr>
        <w:pStyle w:val="ListParagraph"/>
        <w:numPr>
          <w:ilvl w:val="2"/>
          <w:numId w:val="28"/>
        </w:numPr>
        <w:rPr>
          <w:rFonts w:cs="Segoe UI"/>
          <w:color w:val="000000" w:themeColor="text1"/>
          <w:szCs w:val="22"/>
        </w:rPr>
      </w:pPr>
      <w:r w:rsidRPr="00AA19AD">
        <w:rPr>
          <w:rFonts w:cs="Segoe UI"/>
          <w:color w:val="000000" w:themeColor="text1"/>
          <w:szCs w:val="22"/>
        </w:rPr>
        <w:t>06 – županijske skupštine i skupština Grada Zagreba</w:t>
      </w:r>
    </w:p>
    <w:p w14:paraId="5760D0E5" w14:textId="77777777" w:rsidR="00495FF6" w:rsidRPr="00AA19AD" w:rsidRDefault="00495FF6" w:rsidP="00495FF6">
      <w:pPr>
        <w:pStyle w:val="ListParagraph"/>
        <w:numPr>
          <w:ilvl w:val="2"/>
          <w:numId w:val="28"/>
        </w:numPr>
        <w:rPr>
          <w:rFonts w:cs="Segoe UI"/>
          <w:color w:val="000000" w:themeColor="text1"/>
          <w:szCs w:val="22"/>
        </w:rPr>
      </w:pPr>
      <w:r w:rsidRPr="00AA19AD">
        <w:rPr>
          <w:rFonts w:cs="Segoe UI"/>
          <w:color w:val="000000" w:themeColor="text1"/>
          <w:szCs w:val="22"/>
        </w:rPr>
        <w:t>08 – gradska i općinska vijeća</w:t>
      </w:r>
    </w:p>
    <w:p w14:paraId="383AB782" w14:textId="77777777" w:rsidR="00495FF6" w:rsidRPr="00AA19AD" w:rsidRDefault="00495FF6" w:rsidP="00495FF6">
      <w:pPr>
        <w:pStyle w:val="ListParagraph"/>
        <w:numPr>
          <w:ilvl w:val="2"/>
          <w:numId w:val="28"/>
        </w:numPr>
        <w:rPr>
          <w:rFonts w:cs="Segoe UI"/>
          <w:color w:val="000000" w:themeColor="text1"/>
          <w:szCs w:val="22"/>
        </w:rPr>
      </w:pPr>
      <w:r w:rsidRPr="00AA19AD">
        <w:rPr>
          <w:rFonts w:cs="Segoe UI"/>
          <w:color w:val="000000" w:themeColor="text1"/>
          <w:szCs w:val="22"/>
        </w:rPr>
        <w:t>15 – župani i gradonačelnik Grada Zagreba</w:t>
      </w:r>
    </w:p>
    <w:p w14:paraId="3F9ED9A8" w14:textId="77777777" w:rsidR="00495FF6" w:rsidRPr="00AA19AD" w:rsidRDefault="00495FF6" w:rsidP="00495FF6">
      <w:pPr>
        <w:pStyle w:val="ListParagraph"/>
        <w:numPr>
          <w:ilvl w:val="2"/>
          <w:numId w:val="28"/>
        </w:numPr>
        <w:rPr>
          <w:rFonts w:cs="Segoe UI"/>
          <w:color w:val="000000" w:themeColor="text1"/>
          <w:szCs w:val="22"/>
        </w:rPr>
      </w:pPr>
      <w:r w:rsidRPr="00AA19AD">
        <w:rPr>
          <w:rFonts w:cs="Segoe UI"/>
          <w:color w:val="000000" w:themeColor="text1"/>
          <w:szCs w:val="22"/>
        </w:rPr>
        <w:t>17 – gradonačelnici i općinski načelnici</w:t>
      </w:r>
    </w:p>
    <w:p w14:paraId="4C10DD4B" w14:textId="77777777" w:rsidR="00495FF6" w:rsidRPr="00AA19AD" w:rsidRDefault="00495FF6" w:rsidP="00495FF6">
      <w:pPr>
        <w:pStyle w:val="ListParagraph"/>
        <w:numPr>
          <w:ilvl w:val="2"/>
          <w:numId w:val="28"/>
        </w:numPr>
        <w:rPr>
          <w:rFonts w:cs="Segoe UI"/>
          <w:color w:val="000000" w:themeColor="text1"/>
          <w:szCs w:val="22"/>
        </w:rPr>
      </w:pPr>
      <w:r w:rsidRPr="00AA19AD">
        <w:rPr>
          <w:rFonts w:cs="Segoe UI"/>
          <w:color w:val="000000" w:themeColor="text1"/>
          <w:szCs w:val="22"/>
        </w:rPr>
        <w:t>19 – zamjenici župana iz redova nacionalnih manjina (1.manjina)</w:t>
      </w:r>
    </w:p>
    <w:p w14:paraId="3E06693A" w14:textId="77777777" w:rsidR="00495FF6" w:rsidRPr="00AA19AD" w:rsidRDefault="00495FF6" w:rsidP="00495FF6">
      <w:pPr>
        <w:pStyle w:val="ListParagraph"/>
        <w:numPr>
          <w:ilvl w:val="2"/>
          <w:numId w:val="28"/>
        </w:numPr>
        <w:jc w:val="left"/>
        <w:rPr>
          <w:rFonts w:cs="Segoe UI"/>
          <w:color w:val="000000" w:themeColor="text1"/>
          <w:szCs w:val="22"/>
        </w:rPr>
      </w:pPr>
      <w:r w:rsidRPr="00AA19AD">
        <w:rPr>
          <w:rFonts w:cs="Segoe UI"/>
          <w:color w:val="000000" w:themeColor="text1"/>
          <w:szCs w:val="22"/>
        </w:rPr>
        <w:t>21 – zamjenici gradonačelnika i općinskih načelnika iz redova nacionalnih manjina/hrvatskog naroda (1.manjina)</w:t>
      </w:r>
    </w:p>
    <w:p w14:paraId="16FFADE4" w14:textId="77777777" w:rsidR="00495FF6" w:rsidRPr="00AA19AD" w:rsidRDefault="00495FF6" w:rsidP="00495FF6">
      <w:pPr>
        <w:pStyle w:val="ListParagraph"/>
        <w:numPr>
          <w:ilvl w:val="2"/>
          <w:numId w:val="28"/>
        </w:numPr>
        <w:jc w:val="left"/>
        <w:rPr>
          <w:rFonts w:cs="Segoe UI"/>
          <w:color w:val="000000" w:themeColor="text1"/>
          <w:szCs w:val="22"/>
        </w:rPr>
      </w:pPr>
      <w:r w:rsidRPr="00AA19AD">
        <w:rPr>
          <w:rFonts w:cs="Segoe UI"/>
          <w:color w:val="000000" w:themeColor="text1"/>
          <w:szCs w:val="22"/>
        </w:rPr>
        <w:t>25 – zamjenici gradonačelnika i općinskih načelnika iz redova nacionalnih manjina/hrvatskog naroda (2.manjina)</w:t>
      </w:r>
    </w:p>
    <w:p w14:paraId="1A983DAE" w14:textId="77777777" w:rsidR="00495FF6" w:rsidRPr="00AA19AD" w:rsidRDefault="00495FF6" w:rsidP="00495FF6">
      <w:pPr>
        <w:pStyle w:val="ListParagraph"/>
        <w:numPr>
          <w:ilvl w:val="2"/>
          <w:numId w:val="28"/>
        </w:numPr>
        <w:rPr>
          <w:szCs w:val="22"/>
        </w:rPr>
      </w:pPr>
      <w:r w:rsidRPr="00AA19AD">
        <w:rPr>
          <w:rFonts w:cs="Segoe UI"/>
          <w:color w:val="000000" w:themeColor="text1"/>
          <w:szCs w:val="22"/>
        </w:rPr>
        <w:t>27 – zamjenici župana iz redova nacionalnih manjina (2.manjina)</w:t>
      </w:r>
      <w:r w:rsidRPr="00AA19AD">
        <w:rPr>
          <w:rFonts w:cs="Segoe UI"/>
          <w:color w:val="1F3864"/>
          <w:szCs w:val="22"/>
        </w:rPr>
        <w:t>        </w:t>
      </w:r>
    </w:p>
    <w:p w14:paraId="00C39B27" w14:textId="53DE84C4" w:rsidR="00FE63E7" w:rsidRDefault="00FE63E7" w:rsidP="00495FF6">
      <w:pPr>
        <w:pStyle w:val="ListParagraph"/>
        <w:numPr>
          <w:ilvl w:val="1"/>
          <w:numId w:val="28"/>
        </w:numPr>
      </w:pPr>
      <w:r w:rsidRPr="00596778">
        <w:rPr>
          <w:b/>
        </w:rPr>
        <w:t>zz</w:t>
      </w:r>
      <w:r>
        <w:t xml:space="preserve"> – šifra </w:t>
      </w:r>
      <w:r w:rsidR="00C54500">
        <w:t>županije (01-21)</w:t>
      </w:r>
    </w:p>
    <w:p w14:paraId="236048AD" w14:textId="252398A0" w:rsidR="00254CA8" w:rsidRDefault="00254CA8" w:rsidP="00254CA8">
      <w:pPr>
        <w:pStyle w:val="ListParagraph"/>
        <w:numPr>
          <w:ilvl w:val="1"/>
          <w:numId w:val="28"/>
        </w:numPr>
      </w:pPr>
      <w:r w:rsidRPr="00596778">
        <w:rPr>
          <w:b/>
        </w:rPr>
        <w:t>grop</w:t>
      </w:r>
      <w:r>
        <w:t xml:space="preserve"> – šifra grada/općine</w:t>
      </w:r>
    </w:p>
    <w:p w14:paraId="3FD0D43D" w14:textId="4F379EF6" w:rsidR="00254CA8" w:rsidRDefault="00254CA8" w:rsidP="00254CA8">
      <w:pPr>
        <w:pStyle w:val="ListParagraph"/>
        <w:numPr>
          <w:ilvl w:val="1"/>
          <w:numId w:val="28"/>
        </w:numPr>
      </w:pPr>
      <w:r w:rsidRPr="00596778">
        <w:rPr>
          <w:b/>
        </w:rPr>
        <w:t>brm</w:t>
      </w:r>
      <w:r>
        <w:t xml:space="preserve"> – šifra biračkog mjes</w:t>
      </w:r>
      <w:r w:rsidRPr="00431EC7">
        <w:t>ta</w:t>
      </w:r>
      <w:r w:rsidR="002B42F3" w:rsidRPr="00431EC7">
        <w:t xml:space="preserve"> u RH</w:t>
      </w:r>
    </w:p>
    <w:p w14:paraId="61D6EA3F" w14:textId="77777777" w:rsidR="00E84AE4" w:rsidRDefault="00E84AE4" w:rsidP="00E84AE4">
      <w:pPr>
        <w:ind w:left="567"/>
      </w:pPr>
      <w:r>
        <w:t xml:space="preserve">Npr: </w:t>
      </w:r>
    </w:p>
    <w:p w14:paraId="07BA0495" w14:textId="3A6343BA" w:rsidR="00E84AE4" w:rsidRDefault="00E84AE4" w:rsidP="00E84AE4">
      <w:pPr>
        <w:ind w:left="567"/>
      </w:pPr>
      <w:r w:rsidRPr="00505012">
        <w:t>r_</w:t>
      </w:r>
      <w:r w:rsidR="00505012">
        <w:t>06</w:t>
      </w:r>
      <w:r w:rsidRPr="00505012">
        <w:t>_0</w:t>
      </w:r>
      <w:r w:rsidR="006836ED" w:rsidRPr="00505012">
        <w:t>1</w:t>
      </w:r>
      <w:r w:rsidRPr="00505012">
        <w:t>_0000_000.json –</w:t>
      </w:r>
      <w:r w:rsidR="00505012">
        <w:t xml:space="preserve"> ukupni </w:t>
      </w:r>
      <w:r w:rsidR="004C1F1F" w:rsidRPr="00505012">
        <w:t xml:space="preserve">rezultati izbora </w:t>
      </w:r>
      <w:r w:rsidR="006836ED" w:rsidRPr="00505012">
        <w:t xml:space="preserve">za </w:t>
      </w:r>
      <w:r w:rsidR="00505012">
        <w:t>županijsku skupštinu Zagrebačke županije</w:t>
      </w:r>
    </w:p>
    <w:p w14:paraId="59EC230A" w14:textId="6D7BEFB0" w:rsidR="00505012" w:rsidRDefault="00505012" w:rsidP="00505012">
      <w:pPr>
        <w:ind w:left="567"/>
      </w:pPr>
      <w:r w:rsidRPr="00505012">
        <w:t>r_</w:t>
      </w:r>
      <w:r>
        <w:t>06</w:t>
      </w:r>
      <w:r w:rsidRPr="00505012">
        <w:t>_01_</w:t>
      </w:r>
      <w:r>
        <w:t>0337</w:t>
      </w:r>
      <w:r w:rsidRPr="00505012">
        <w:t>_000.json –</w:t>
      </w:r>
      <w:r>
        <w:t xml:space="preserve"> </w:t>
      </w:r>
      <w:r w:rsidRPr="00505012">
        <w:t xml:space="preserve">rezultati izbora za </w:t>
      </w:r>
      <w:r>
        <w:t>Županijsku skupštinu Zagrebačke županije u Brckovljanima</w:t>
      </w:r>
    </w:p>
    <w:p w14:paraId="129934EC" w14:textId="14A308B1" w:rsidR="00505012" w:rsidRPr="00505012" w:rsidRDefault="00505012" w:rsidP="00505012">
      <w:pPr>
        <w:ind w:left="567"/>
      </w:pPr>
      <w:r w:rsidRPr="00505012">
        <w:t>r_</w:t>
      </w:r>
      <w:r>
        <w:t>19</w:t>
      </w:r>
      <w:r w:rsidRPr="00505012">
        <w:t>_0</w:t>
      </w:r>
      <w:r>
        <w:t>7</w:t>
      </w:r>
      <w:r w:rsidRPr="00505012">
        <w:t>_</w:t>
      </w:r>
      <w:r>
        <w:t>0000</w:t>
      </w:r>
      <w:r w:rsidRPr="00505012">
        <w:t>_000.json –</w:t>
      </w:r>
      <w:r>
        <w:t xml:space="preserve"> </w:t>
      </w:r>
      <w:r w:rsidRPr="00505012">
        <w:t xml:space="preserve">rezultati izbora za </w:t>
      </w:r>
      <w:r>
        <w:t>zamjenika župana iz reda srpske nacionalne manjine u Bjelovarsko-bilogorskoj županiji</w:t>
      </w:r>
    </w:p>
    <w:p w14:paraId="2E96D27C" w14:textId="33C003A3" w:rsidR="00505012" w:rsidRDefault="00505012" w:rsidP="00505012">
      <w:pPr>
        <w:ind w:left="567"/>
      </w:pPr>
      <w:r w:rsidRPr="00505012">
        <w:t>r_</w:t>
      </w:r>
      <w:r>
        <w:t>27</w:t>
      </w:r>
      <w:r w:rsidRPr="00505012">
        <w:t>_0</w:t>
      </w:r>
      <w:r>
        <w:t>7</w:t>
      </w:r>
      <w:r w:rsidRPr="00505012">
        <w:t>_</w:t>
      </w:r>
      <w:r>
        <w:t>0000</w:t>
      </w:r>
      <w:r w:rsidRPr="00505012">
        <w:t>_000.json –</w:t>
      </w:r>
      <w:r>
        <w:t xml:space="preserve"> </w:t>
      </w:r>
      <w:r w:rsidRPr="00505012">
        <w:t xml:space="preserve">rezultati izbora za </w:t>
      </w:r>
      <w:r>
        <w:t>zamjenika župana iz reda češke nacionalne manjine u Bjelovarsko-bilogorskoj županiji</w:t>
      </w:r>
    </w:p>
    <w:p w14:paraId="68585EA7" w14:textId="3CF01398" w:rsidR="008E0E18" w:rsidRDefault="008E0E18" w:rsidP="00505012">
      <w:pPr>
        <w:ind w:left="567"/>
      </w:pPr>
    </w:p>
    <w:p w14:paraId="612C7CD1" w14:textId="77777777" w:rsidR="006C5D9B" w:rsidRDefault="006C5D9B" w:rsidP="00505012">
      <w:pPr>
        <w:ind w:left="567"/>
      </w:pPr>
    </w:p>
    <w:p w14:paraId="522CB4E2" w14:textId="77777777" w:rsidR="008E0E18" w:rsidRPr="008E0E18" w:rsidRDefault="008E0E18" w:rsidP="008E0E18">
      <w:pPr>
        <w:pStyle w:val="ListParagraph"/>
        <w:numPr>
          <w:ilvl w:val="0"/>
          <w:numId w:val="28"/>
        </w:numPr>
      </w:pPr>
      <w:r w:rsidRPr="008E0E18">
        <w:lastRenderedPageBreak/>
        <w:t>Pravila prikaza postotaka u dostavljenim podacima:</w:t>
      </w:r>
    </w:p>
    <w:p w14:paraId="18243412" w14:textId="77777777" w:rsidR="008E0E18" w:rsidRPr="005E63B3" w:rsidRDefault="008E0E18" w:rsidP="008E0E18">
      <w:pPr>
        <w:numPr>
          <w:ilvl w:val="0"/>
          <w:numId w:val="30"/>
        </w:numPr>
        <w:shd w:val="clear" w:color="auto" w:fill="FFFFFF"/>
        <w:suppressAutoHyphens w:val="0"/>
        <w:spacing w:before="0" w:after="0" w:line="300" w:lineRule="atLeast"/>
        <w:jc w:val="left"/>
        <w:rPr>
          <w:rFonts w:cs="Segoe UI"/>
          <w:sz w:val="21"/>
          <w:szCs w:val="21"/>
          <w:lang w:eastAsia="hr-HR"/>
        </w:rPr>
      </w:pPr>
      <w:r w:rsidRPr="005E63B3">
        <w:rPr>
          <w:rFonts w:cs="Segoe UI"/>
          <w:sz w:val="21"/>
          <w:szCs w:val="21"/>
          <w:lang w:eastAsia="hr-HR"/>
        </w:rPr>
        <w:t>krug</w:t>
      </w:r>
    </w:p>
    <w:p w14:paraId="3FEE5494" w14:textId="77777777" w:rsidR="008E0E18" w:rsidRPr="005E63B3" w:rsidRDefault="008E0E18" w:rsidP="008E0E18">
      <w:pPr>
        <w:numPr>
          <w:ilvl w:val="1"/>
          <w:numId w:val="30"/>
        </w:numPr>
        <w:shd w:val="clear" w:color="auto" w:fill="FFFFFF"/>
        <w:suppressAutoHyphens w:val="0"/>
        <w:spacing w:before="100" w:beforeAutospacing="1" w:after="100" w:afterAutospacing="1"/>
        <w:jc w:val="left"/>
        <w:rPr>
          <w:rFonts w:cs="Segoe UI"/>
          <w:sz w:val="21"/>
          <w:szCs w:val="21"/>
          <w:lang w:eastAsia="hr-HR"/>
        </w:rPr>
      </w:pPr>
      <w:r w:rsidRPr="005E63B3">
        <w:rPr>
          <w:rFonts w:cs="Segoe UI"/>
          <w:sz w:val="21"/>
          <w:szCs w:val="21"/>
          <w:lang w:eastAsia="hr-HR"/>
        </w:rPr>
        <w:t>% se ne prikazuje kod zamjenika manjina</w:t>
      </w:r>
    </w:p>
    <w:p w14:paraId="352F9AE4" w14:textId="77777777" w:rsidR="008E0E18" w:rsidRPr="005E63B3" w:rsidRDefault="008E0E18" w:rsidP="008E0E18">
      <w:pPr>
        <w:numPr>
          <w:ilvl w:val="1"/>
          <w:numId w:val="30"/>
        </w:numPr>
        <w:shd w:val="clear" w:color="auto" w:fill="FFFFFF"/>
        <w:suppressAutoHyphens w:val="0"/>
        <w:spacing w:before="100" w:beforeAutospacing="1" w:after="100" w:afterAutospacing="1"/>
        <w:jc w:val="left"/>
        <w:rPr>
          <w:rFonts w:cs="Segoe UI"/>
          <w:sz w:val="21"/>
          <w:szCs w:val="21"/>
          <w:lang w:eastAsia="hr-HR"/>
        </w:rPr>
      </w:pPr>
      <w:r w:rsidRPr="005E63B3">
        <w:rPr>
          <w:rFonts w:cs="Segoe UI"/>
          <w:sz w:val="21"/>
          <w:szCs w:val="21"/>
          <w:lang w:eastAsia="hr-HR"/>
        </w:rPr>
        <w:t>% kod gradonačelnika/župana se prikazuju samo ako je više od 2 kandidata</w:t>
      </w:r>
    </w:p>
    <w:p w14:paraId="7E55F098" w14:textId="77777777" w:rsidR="008E0E18" w:rsidRPr="005E63B3" w:rsidRDefault="008E0E18" w:rsidP="008E0E18">
      <w:pPr>
        <w:numPr>
          <w:ilvl w:val="0"/>
          <w:numId w:val="30"/>
        </w:numPr>
        <w:shd w:val="clear" w:color="auto" w:fill="FFFFFF"/>
        <w:suppressAutoHyphens w:val="0"/>
        <w:spacing w:before="0" w:after="0" w:line="300" w:lineRule="atLeast"/>
        <w:jc w:val="left"/>
        <w:rPr>
          <w:rFonts w:cs="Segoe UI"/>
          <w:sz w:val="21"/>
          <w:szCs w:val="21"/>
          <w:lang w:eastAsia="hr-HR"/>
        </w:rPr>
      </w:pPr>
      <w:r w:rsidRPr="005E63B3">
        <w:rPr>
          <w:rFonts w:cs="Segoe UI"/>
          <w:sz w:val="21"/>
          <w:szCs w:val="21"/>
          <w:lang w:eastAsia="hr-HR"/>
        </w:rPr>
        <w:t>krug</w:t>
      </w:r>
    </w:p>
    <w:p w14:paraId="71150FD0" w14:textId="77777777" w:rsidR="00B64DDD" w:rsidRPr="005E63B3" w:rsidRDefault="00B64DDD" w:rsidP="00B64DDD">
      <w:pPr>
        <w:numPr>
          <w:ilvl w:val="1"/>
          <w:numId w:val="30"/>
        </w:numPr>
        <w:shd w:val="clear" w:color="auto" w:fill="FFFFFF"/>
        <w:suppressAutoHyphens w:val="0"/>
        <w:spacing w:before="100" w:beforeAutospacing="1" w:after="100" w:afterAutospacing="1"/>
        <w:jc w:val="left"/>
        <w:rPr>
          <w:rFonts w:cs="Segoe UI"/>
          <w:sz w:val="21"/>
          <w:szCs w:val="21"/>
          <w:lang w:eastAsia="hr-HR"/>
        </w:rPr>
      </w:pPr>
      <w:r w:rsidRPr="005E63B3">
        <w:rPr>
          <w:rFonts w:cs="Segoe UI"/>
          <w:sz w:val="21"/>
          <w:szCs w:val="21"/>
          <w:lang w:eastAsia="hr-HR"/>
        </w:rPr>
        <w:t>% se ne prikazuje kod zamjenika manjina</w:t>
      </w:r>
    </w:p>
    <w:p w14:paraId="41FBFA45" w14:textId="4EEB1787" w:rsidR="008E0E18" w:rsidRPr="005E63B3" w:rsidRDefault="008E0E18" w:rsidP="008F0AB4">
      <w:pPr>
        <w:numPr>
          <w:ilvl w:val="1"/>
          <w:numId w:val="30"/>
        </w:numPr>
        <w:shd w:val="clear" w:color="auto" w:fill="FFFFFF"/>
        <w:suppressAutoHyphens w:val="0"/>
        <w:spacing w:before="100" w:beforeAutospacing="1" w:after="100" w:afterAutospacing="1"/>
        <w:jc w:val="left"/>
        <w:rPr>
          <w:rFonts w:cs="Segoe UI"/>
          <w:sz w:val="21"/>
          <w:szCs w:val="21"/>
          <w:lang w:eastAsia="hr-HR"/>
        </w:rPr>
      </w:pPr>
      <w:r w:rsidRPr="005E63B3">
        <w:rPr>
          <w:rFonts w:cs="Segoe UI"/>
          <w:sz w:val="21"/>
          <w:szCs w:val="21"/>
          <w:lang w:eastAsia="hr-HR"/>
        </w:rPr>
        <w:t xml:space="preserve">% </w:t>
      </w:r>
      <w:r w:rsidR="008F0AB4" w:rsidRPr="005E63B3">
        <w:rPr>
          <w:rFonts w:cs="Segoe UI"/>
          <w:sz w:val="21"/>
          <w:szCs w:val="21"/>
          <w:lang w:eastAsia="hr-HR"/>
        </w:rPr>
        <w:t>kod gradonačelnika/župana se prikazuju samo ako je više od 2 kandidata</w:t>
      </w:r>
    </w:p>
    <w:p w14:paraId="496AF543" w14:textId="0303F5F3" w:rsidR="00254CA8" w:rsidRDefault="00254CA8" w:rsidP="00254CA8">
      <w:pPr>
        <w:pStyle w:val="ListParagraph"/>
        <w:numPr>
          <w:ilvl w:val="0"/>
          <w:numId w:val="28"/>
        </w:numPr>
      </w:pPr>
      <w:r>
        <w:t>Za svak</w:t>
      </w:r>
      <w:r w:rsidR="00E84AE4">
        <w:t xml:space="preserve">u </w:t>
      </w:r>
      <w:r w:rsidR="00FB4F65">
        <w:t>županiju</w:t>
      </w:r>
      <w:r w:rsidR="00E84AE4">
        <w:t>, grad</w:t>
      </w:r>
      <w:r w:rsidR="0013727F">
        <w:t>/</w:t>
      </w:r>
      <w:r w:rsidR="00E84AE4">
        <w:t>općinu</w:t>
      </w:r>
      <w:r w:rsidR="00FB4F65">
        <w:t>, vrstu izbora</w:t>
      </w:r>
      <w:r w:rsidR="00E84AE4">
        <w:t xml:space="preserve"> </w:t>
      </w:r>
      <w:r>
        <w:t>generira se jedan json</w:t>
      </w:r>
    </w:p>
    <w:p w14:paraId="274FE1A9" w14:textId="737FCDC2" w:rsidR="00254CA8" w:rsidRPr="00C53D99" w:rsidRDefault="00254CA8" w:rsidP="00254CA8">
      <w:pPr>
        <w:pStyle w:val="ListParagraph"/>
        <w:numPr>
          <w:ilvl w:val="0"/>
          <w:numId w:val="28"/>
        </w:numPr>
      </w:pPr>
      <w:r>
        <w:t>JSON datoteke kodirane</w:t>
      </w:r>
      <w:r w:rsidR="0013727F">
        <w:t xml:space="preserve"> su</w:t>
      </w:r>
      <w:r>
        <w:t xml:space="preserve"> u UTF-8 standardu</w:t>
      </w:r>
    </w:p>
    <w:p w14:paraId="429B9143" w14:textId="77777777" w:rsidR="006D0FFD" w:rsidRDefault="006D0FFD" w:rsidP="005A7CDF">
      <w:pPr>
        <w:rPr>
          <w:b/>
        </w:rPr>
      </w:pPr>
    </w:p>
    <w:p w14:paraId="165F9E9C" w14:textId="716388A5" w:rsidR="00FB4F65" w:rsidRPr="00FB4F65" w:rsidRDefault="005A7CDF" w:rsidP="00022D9A">
      <w:pPr>
        <w:rPr>
          <w:b/>
        </w:rPr>
      </w:pPr>
      <w:r w:rsidRPr="00254CA8">
        <w:rPr>
          <w:b/>
        </w:rPr>
        <w:t>Primjer json datoteke:</w:t>
      </w:r>
      <w:bookmarkEnd w:id="0"/>
      <w:bookmarkEnd w:id="1"/>
    </w:p>
    <w:p w14:paraId="7146FC04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>{</w:t>
      </w:r>
    </w:p>
    <w:p w14:paraId="4B3F08E2" w14:textId="17D92194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"izbori": "Lokalni izbori 202</w:t>
      </w:r>
      <w:r w:rsidR="00227492">
        <w:rPr>
          <w:rFonts w:cs="Segoe UI"/>
          <w:sz w:val="18"/>
          <w:szCs w:val="18"/>
        </w:rPr>
        <w:t>5</w:t>
      </w:r>
      <w:r w:rsidRPr="00505012">
        <w:rPr>
          <w:rFonts w:cs="Segoe UI"/>
          <w:sz w:val="18"/>
          <w:szCs w:val="18"/>
        </w:rPr>
        <w:t>",</w:t>
      </w:r>
    </w:p>
    <w:p w14:paraId="4C44A170" w14:textId="3279D7B5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"datum": "1</w:t>
      </w:r>
      <w:r w:rsidR="00227492">
        <w:rPr>
          <w:rFonts w:cs="Segoe UI"/>
          <w:sz w:val="18"/>
          <w:szCs w:val="18"/>
        </w:rPr>
        <w:t>8</w:t>
      </w:r>
      <w:r w:rsidRPr="00505012">
        <w:rPr>
          <w:rFonts w:cs="Segoe UI"/>
          <w:sz w:val="18"/>
          <w:szCs w:val="18"/>
        </w:rPr>
        <w:t>.05.202</w:t>
      </w:r>
      <w:r w:rsidR="00227492">
        <w:rPr>
          <w:rFonts w:cs="Segoe UI"/>
          <w:sz w:val="18"/>
          <w:szCs w:val="18"/>
        </w:rPr>
        <w:t>5</w:t>
      </w:r>
      <w:r w:rsidR="00BD7D7B">
        <w:rPr>
          <w:rFonts w:cs="Segoe UI"/>
          <w:sz w:val="18"/>
          <w:szCs w:val="18"/>
        </w:rPr>
        <w:t>.</w:t>
      </w:r>
      <w:r w:rsidRPr="00505012">
        <w:rPr>
          <w:rFonts w:cs="Segoe UI"/>
          <w:sz w:val="18"/>
          <w:szCs w:val="18"/>
        </w:rPr>
        <w:t>",</w:t>
      </w:r>
    </w:p>
    <w:p w14:paraId="7FF22FA2" w14:textId="7EA7D744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"vrijeme": "</w:t>
      </w:r>
      <w:r>
        <w:rPr>
          <w:rFonts w:cs="Segoe UI"/>
          <w:sz w:val="18"/>
          <w:szCs w:val="18"/>
        </w:rPr>
        <w:t>22</w:t>
      </w:r>
      <w:r w:rsidRPr="00505012">
        <w:rPr>
          <w:rFonts w:cs="Segoe UI"/>
          <w:sz w:val="18"/>
          <w:szCs w:val="18"/>
        </w:rPr>
        <w:t>:00",</w:t>
      </w:r>
    </w:p>
    <w:p w14:paraId="091A53EA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"izboriOznaka": "06",</w:t>
      </w:r>
    </w:p>
    <w:p w14:paraId="5211E770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"zupSifra": "01",</w:t>
      </w:r>
    </w:p>
    <w:p w14:paraId="13E88CB5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"gropSifra": "0000",</w:t>
      </w:r>
    </w:p>
    <w:p w14:paraId="5B6AA723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"bmSifra": "000",</w:t>
      </w:r>
    </w:p>
    <w:p w14:paraId="259ACA13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"zupNaziv": "ZAGREBAČKA ŽUPANIJA",</w:t>
      </w:r>
    </w:p>
    <w:p w14:paraId="3E470502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"gropNaziv": "",</w:t>
      </w:r>
    </w:p>
    <w:p w14:paraId="4597E9DB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"bmNaziv": "",</w:t>
      </w:r>
    </w:p>
    <w:p w14:paraId="6FF33F03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"bmZatvoreno": 636,</w:t>
      </w:r>
    </w:p>
    <w:p w14:paraId="61C548BA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"bmUkupno": 636,</w:t>
      </w:r>
    </w:p>
    <w:p w14:paraId="68840479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"biraciUkupno": 272782,</w:t>
      </w:r>
    </w:p>
    <w:p w14:paraId="2BAC8E4B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"biraciGlasovalo": 123296,</w:t>
      </w:r>
    </w:p>
    <w:p w14:paraId="15DBA226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"biraciGlasovaloPosto": "45,20",</w:t>
      </w:r>
    </w:p>
    <w:p w14:paraId="25E8498C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"listiciUkupno": 123281,</w:t>
      </w:r>
    </w:p>
    <w:p w14:paraId="5B5A4D1C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"listiciVazeci": 117386,</w:t>
      </w:r>
    </w:p>
    <w:p w14:paraId="324D0F6D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"listiciVazeciPosto": "95,22",</w:t>
      </w:r>
    </w:p>
    <w:p w14:paraId="5155A3C9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"listiciNevazeci": 5895,</w:t>
      </w:r>
    </w:p>
    <w:p w14:paraId="5D793208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"listiciNevazeciPosto": "4,78",</w:t>
      </w:r>
    </w:p>
    <w:p w14:paraId="0D8138D9" w14:textId="7EA11D38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"napomena": "",</w:t>
      </w:r>
    </w:p>
    <w:p w14:paraId="316E8B70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"lista": [{</w:t>
      </w:r>
    </w:p>
    <w:p w14:paraId="78E820C6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"rbr": 1,</w:t>
      </w:r>
    </w:p>
    <w:p w14:paraId="7C3E4B01" w14:textId="4FD783F8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"stranke": "</w:t>
      </w:r>
      <w:r>
        <w:rPr>
          <w:rFonts w:cs="Segoe UI"/>
          <w:sz w:val="18"/>
          <w:szCs w:val="18"/>
        </w:rPr>
        <w:t>S1, S2</w:t>
      </w:r>
      <w:r w:rsidRPr="00505012">
        <w:rPr>
          <w:rFonts w:cs="Segoe UI"/>
          <w:sz w:val="18"/>
          <w:szCs w:val="18"/>
        </w:rPr>
        <w:t>",</w:t>
      </w:r>
    </w:p>
    <w:p w14:paraId="7CD067F6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lastRenderedPageBreak/>
        <w:t xml:space="preserve">    "strankePuniNaziv": [</w:t>
      </w:r>
    </w:p>
    <w:p w14:paraId="62313948" w14:textId="446254FB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  {"naziv": "</w:t>
      </w:r>
      <w:r>
        <w:rPr>
          <w:rFonts w:cs="Segoe UI"/>
          <w:sz w:val="18"/>
          <w:szCs w:val="18"/>
        </w:rPr>
        <w:t>STRANKA NAZIV 1</w:t>
      </w:r>
      <w:r w:rsidRPr="00505012">
        <w:rPr>
          <w:rFonts w:cs="Segoe UI"/>
          <w:sz w:val="18"/>
          <w:szCs w:val="18"/>
        </w:rPr>
        <w:t>"},</w:t>
      </w:r>
    </w:p>
    <w:p w14:paraId="37A236FB" w14:textId="4D2FDC3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  {"naziv": "</w:t>
      </w:r>
      <w:r>
        <w:rPr>
          <w:rFonts w:cs="Segoe UI"/>
          <w:sz w:val="18"/>
          <w:szCs w:val="18"/>
        </w:rPr>
        <w:t>STRANKA NAZIV 2</w:t>
      </w:r>
      <w:r w:rsidRPr="00505012">
        <w:rPr>
          <w:rFonts w:cs="Segoe UI"/>
          <w:sz w:val="18"/>
          <w:szCs w:val="18"/>
        </w:rPr>
        <w:t>"}</w:t>
      </w:r>
    </w:p>
    <w:p w14:paraId="6523FCE5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],</w:t>
      </w:r>
    </w:p>
    <w:p w14:paraId="30A9C27F" w14:textId="267775CD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"naziv": "</w:t>
      </w:r>
      <w:r>
        <w:rPr>
          <w:rFonts w:cs="Segoe UI"/>
          <w:sz w:val="18"/>
          <w:szCs w:val="18"/>
        </w:rPr>
        <w:t>IVO IVIĆ</w:t>
      </w:r>
      <w:r w:rsidRPr="00505012">
        <w:rPr>
          <w:rFonts w:cs="Segoe UI"/>
          <w:sz w:val="18"/>
          <w:szCs w:val="18"/>
        </w:rPr>
        <w:t xml:space="preserve"> - nositelj liste",</w:t>
      </w:r>
    </w:p>
    <w:p w14:paraId="7B974BCA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"nazivDodatno": "",</w:t>
      </w:r>
    </w:p>
    <w:p w14:paraId="7643736C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"zamjenici": [],</w:t>
      </w:r>
    </w:p>
    <w:p w14:paraId="14AFFDEF" w14:textId="4851E9D9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"jedinstvenaSifra": "</w:t>
      </w:r>
      <w:r>
        <w:rPr>
          <w:rFonts w:cs="Segoe UI"/>
          <w:sz w:val="18"/>
          <w:szCs w:val="18"/>
        </w:rPr>
        <w:t>12345678</w:t>
      </w:r>
      <w:r w:rsidRPr="00505012">
        <w:rPr>
          <w:rFonts w:cs="Segoe UI"/>
          <w:sz w:val="18"/>
          <w:szCs w:val="18"/>
        </w:rPr>
        <w:t>",</w:t>
      </w:r>
    </w:p>
    <w:p w14:paraId="3EAD6B81" w14:textId="659F51CC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"glasova": </w:t>
      </w:r>
      <w:r w:rsidR="00BF7CB6">
        <w:rPr>
          <w:rFonts w:cs="Segoe UI"/>
          <w:sz w:val="18"/>
          <w:szCs w:val="18"/>
        </w:rPr>
        <w:t>65432</w:t>
      </w:r>
      <w:r w:rsidRPr="00505012">
        <w:rPr>
          <w:rFonts w:cs="Segoe UI"/>
          <w:sz w:val="18"/>
          <w:szCs w:val="18"/>
        </w:rPr>
        <w:t>,</w:t>
      </w:r>
    </w:p>
    <w:p w14:paraId="1E01F7C0" w14:textId="19CF45F2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"posto": "</w:t>
      </w:r>
      <w:r w:rsidR="00BF7CB6">
        <w:rPr>
          <w:rFonts w:cs="Segoe UI"/>
          <w:sz w:val="18"/>
          <w:szCs w:val="18"/>
        </w:rPr>
        <w:t>55</w:t>
      </w:r>
      <w:r w:rsidRPr="00505012">
        <w:rPr>
          <w:rFonts w:cs="Segoe UI"/>
          <w:sz w:val="18"/>
          <w:szCs w:val="18"/>
        </w:rPr>
        <w:t>,</w:t>
      </w:r>
      <w:r w:rsidR="00BF7CB6">
        <w:rPr>
          <w:rFonts w:cs="Segoe UI"/>
          <w:sz w:val="18"/>
          <w:szCs w:val="18"/>
        </w:rPr>
        <w:t>74</w:t>
      </w:r>
      <w:r w:rsidRPr="00505012">
        <w:rPr>
          <w:rFonts w:cs="Segoe UI"/>
          <w:sz w:val="18"/>
          <w:szCs w:val="18"/>
        </w:rPr>
        <w:t>"</w:t>
      </w:r>
    </w:p>
    <w:p w14:paraId="4C8A49F4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},{</w:t>
      </w:r>
    </w:p>
    <w:p w14:paraId="7044013C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"rbr": 2,</w:t>
      </w:r>
    </w:p>
    <w:p w14:paraId="7BF054B4" w14:textId="0A3F2B5B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"stranke": "</w:t>
      </w:r>
      <w:r>
        <w:rPr>
          <w:rFonts w:cs="Segoe UI"/>
          <w:sz w:val="18"/>
          <w:szCs w:val="18"/>
        </w:rPr>
        <w:t>S3</w:t>
      </w:r>
      <w:r w:rsidRPr="00505012">
        <w:rPr>
          <w:rFonts w:cs="Segoe UI"/>
          <w:sz w:val="18"/>
          <w:szCs w:val="18"/>
        </w:rPr>
        <w:t>",</w:t>
      </w:r>
    </w:p>
    <w:p w14:paraId="4DEE6B9C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"strankePuniNaziv": [</w:t>
      </w:r>
    </w:p>
    <w:p w14:paraId="4EA32101" w14:textId="686361F1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  {"naziv": "</w:t>
      </w:r>
      <w:r>
        <w:rPr>
          <w:rFonts w:cs="Segoe UI"/>
          <w:sz w:val="18"/>
          <w:szCs w:val="18"/>
        </w:rPr>
        <w:t>STRANKA PUNI NAZIV BROJ 3</w:t>
      </w:r>
      <w:r w:rsidRPr="00505012">
        <w:rPr>
          <w:rFonts w:cs="Segoe UI"/>
          <w:sz w:val="18"/>
          <w:szCs w:val="18"/>
        </w:rPr>
        <w:t>"}</w:t>
      </w:r>
    </w:p>
    <w:p w14:paraId="6335FB54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],</w:t>
      </w:r>
    </w:p>
    <w:p w14:paraId="28F7A8CC" w14:textId="5510E9A5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"naziv": "</w:t>
      </w:r>
      <w:r>
        <w:rPr>
          <w:rFonts w:cs="Segoe UI"/>
          <w:sz w:val="18"/>
          <w:szCs w:val="18"/>
        </w:rPr>
        <w:t>IVA IVIĆ</w:t>
      </w:r>
      <w:r w:rsidRPr="00505012">
        <w:rPr>
          <w:rFonts w:cs="Segoe UI"/>
          <w:sz w:val="18"/>
          <w:szCs w:val="18"/>
        </w:rPr>
        <w:t xml:space="preserve"> - nositeljica liste",</w:t>
      </w:r>
    </w:p>
    <w:p w14:paraId="40136770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"nazivDodatno": "",</w:t>
      </w:r>
    </w:p>
    <w:p w14:paraId="4373F88C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"zamjenici": [],</w:t>
      </w:r>
    </w:p>
    <w:p w14:paraId="5312E9ED" w14:textId="495CF40A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"jedinstvenaSifra": "</w:t>
      </w:r>
      <w:r>
        <w:rPr>
          <w:rFonts w:cs="Segoe UI"/>
          <w:sz w:val="18"/>
          <w:szCs w:val="18"/>
        </w:rPr>
        <w:t>87654321</w:t>
      </w:r>
      <w:r w:rsidRPr="00505012">
        <w:rPr>
          <w:rFonts w:cs="Segoe UI"/>
          <w:sz w:val="18"/>
          <w:szCs w:val="18"/>
        </w:rPr>
        <w:t>",</w:t>
      </w:r>
    </w:p>
    <w:p w14:paraId="17A5057D" w14:textId="027DDB4A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"glasova": </w:t>
      </w:r>
      <w:r w:rsidR="00BF7CB6">
        <w:rPr>
          <w:rFonts w:cs="Segoe UI"/>
          <w:sz w:val="18"/>
          <w:szCs w:val="18"/>
        </w:rPr>
        <w:t>40000</w:t>
      </w:r>
      <w:r w:rsidRPr="00505012">
        <w:rPr>
          <w:rFonts w:cs="Segoe UI"/>
          <w:sz w:val="18"/>
          <w:szCs w:val="18"/>
        </w:rPr>
        <w:t>,</w:t>
      </w:r>
    </w:p>
    <w:p w14:paraId="30D03E77" w14:textId="4C2A998C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"posto": "</w:t>
      </w:r>
      <w:r w:rsidR="00BF7CB6">
        <w:rPr>
          <w:rFonts w:cs="Segoe UI"/>
          <w:sz w:val="18"/>
          <w:szCs w:val="18"/>
        </w:rPr>
        <w:t>34</w:t>
      </w:r>
      <w:r w:rsidRPr="00505012">
        <w:rPr>
          <w:rFonts w:cs="Segoe UI"/>
          <w:sz w:val="18"/>
          <w:szCs w:val="18"/>
        </w:rPr>
        <w:t>,</w:t>
      </w:r>
      <w:r w:rsidR="00BF7CB6">
        <w:rPr>
          <w:rFonts w:cs="Segoe UI"/>
          <w:sz w:val="18"/>
          <w:szCs w:val="18"/>
        </w:rPr>
        <w:t>08</w:t>
      </w:r>
      <w:r w:rsidRPr="00505012">
        <w:rPr>
          <w:rFonts w:cs="Segoe UI"/>
          <w:sz w:val="18"/>
          <w:szCs w:val="18"/>
        </w:rPr>
        <w:t>"</w:t>
      </w:r>
    </w:p>
    <w:p w14:paraId="46AEB61B" w14:textId="0A9DA46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},{</w:t>
      </w:r>
    </w:p>
    <w:p w14:paraId="378D0B5E" w14:textId="552C8DD4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"rbr": </w:t>
      </w:r>
      <w:r>
        <w:rPr>
          <w:rFonts w:cs="Segoe UI"/>
          <w:sz w:val="18"/>
          <w:szCs w:val="18"/>
        </w:rPr>
        <w:t>3</w:t>
      </w:r>
      <w:r w:rsidRPr="00505012">
        <w:rPr>
          <w:rFonts w:cs="Segoe UI"/>
          <w:sz w:val="18"/>
          <w:szCs w:val="18"/>
        </w:rPr>
        <w:t>,</w:t>
      </w:r>
    </w:p>
    <w:p w14:paraId="38F9DBA8" w14:textId="1EC08A23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"stranke": "</w:t>
      </w:r>
      <w:r>
        <w:rPr>
          <w:rFonts w:cs="Segoe UI"/>
          <w:sz w:val="18"/>
          <w:szCs w:val="18"/>
        </w:rPr>
        <w:t>S4, S5, S6</w:t>
      </w:r>
      <w:r w:rsidRPr="00505012">
        <w:rPr>
          <w:rFonts w:cs="Segoe UI"/>
          <w:sz w:val="18"/>
          <w:szCs w:val="18"/>
        </w:rPr>
        <w:t>",</w:t>
      </w:r>
    </w:p>
    <w:p w14:paraId="646C92F2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"strankePuniNaziv": [</w:t>
      </w:r>
    </w:p>
    <w:p w14:paraId="24EFAE71" w14:textId="58208017" w:rsid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  {"naziv": "</w:t>
      </w:r>
      <w:r>
        <w:rPr>
          <w:rFonts w:cs="Segoe UI"/>
          <w:sz w:val="18"/>
          <w:szCs w:val="18"/>
        </w:rPr>
        <w:t>STRANKA NAZIV 4</w:t>
      </w:r>
      <w:r w:rsidRPr="00505012">
        <w:rPr>
          <w:rFonts w:cs="Segoe UI"/>
          <w:sz w:val="18"/>
          <w:szCs w:val="18"/>
        </w:rPr>
        <w:t>"},</w:t>
      </w:r>
    </w:p>
    <w:p w14:paraId="1B313E80" w14:textId="0DD04EDF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  {"naziv": "</w:t>
      </w:r>
      <w:r>
        <w:rPr>
          <w:rFonts w:cs="Segoe UI"/>
          <w:sz w:val="18"/>
          <w:szCs w:val="18"/>
        </w:rPr>
        <w:t>STRANKA NAZIV 5</w:t>
      </w:r>
      <w:r w:rsidRPr="00505012">
        <w:rPr>
          <w:rFonts w:cs="Segoe UI"/>
          <w:sz w:val="18"/>
          <w:szCs w:val="18"/>
        </w:rPr>
        <w:t>"},</w:t>
      </w:r>
    </w:p>
    <w:p w14:paraId="1A03F7A0" w14:textId="271035BD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  {"naziv": "</w:t>
      </w:r>
      <w:r>
        <w:rPr>
          <w:rFonts w:cs="Segoe UI"/>
          <w:sz w:val="18"/>
          <w:szCs w:val="18"/>
        </w:rPr>
        <w:t>STRANKA NAZIV 6</w:t>
      </w:r>
      <w:r w:rsidRPr="00505012">
        <w:rPr>
          <w:rFonts w:cs="Segoe UI"/>
          <w:sz w:val="18"/>
          <w:szCs w:val="18"/>
        </w:rPr>
        <w:t>"}</w:t>
      </w:r>
    </w:p>
    <w:p w14:paraId="3962BA3B" w14:textId="36EFB496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],</w:t>
      </w:r>
    </w:p>
    <w:p w14:paraId="1B8F290D" w14:textId="405D36CF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"naziv": "</w:t>
      </w:r>
      <w:r>
        <w:rPr>
          <w:rFonts w:cs="Segoe UI"/>
          <w:sz w:val="18"/>
          <w:szCs w:val="18"/>
        </w:rPr>
        <w:t>IVAN IVIĆ</w:t>
      </w:r>
      <w:r w:rsidRPr="00505012">
        <w:rPr>
          <w:rFonts w:cs="Segoe UI"/>
          <w:sz w:val="18"/>
          <w:szCs w:val="18"/>
        </w:rPr>
        <w:t xml:space="preserve"> - nositelj liste",</w:t>
      </w:r>
    </w:p>
    <w:p w14:paraId="5E26935D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"nazivDodatno": "",</w:t>
      </w:r>
    </w:p>
    <w:p w14:paraId="08F0471B" w14:textId="77777777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"zamjenici": [],</w:t>
      </w:r>
    </w:p>
    <w:p w14:paraId="04E49501" w14:textId="155833FF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"jedinstvenaSifra": "</w:t>
      </w:r>
      <w:r>
        <w:rPr>
          <w:rFonts w:cs="Segoe UI"/>
          <w:sz w:val="18"/>
          <w:szCs w:val="18"/>
        </w:rPr>
        <w:t>11111111</w:t>
      </w:r>
      <w:r w:rsidRPr="00505012">
        <w:rPr>
          <w:rFonts w:cs="Segoe UI"/>
          <w:sz w:val="18"/>
          <w:szCs w:val="18"/>
        </w:rPr>
        <w:t>",</w:t>
      </w:r>
    </w:p>
    <w:p w14:paraId="5034F1B2" w14:textId="112AE131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"glasova": </w:t>
      </w:r>
      <w:r w:rsidR="00562E4C">
        <w:rPr>
          <w:rFonts w:cs="Segoe UI"/>
          <w:sz w:val="18"/>
          <w:szCs w:val="18"/>
        </w:rPr>
        <w:t>11954</w:t>
      </w:r>
      <w:r w:rsidRPr="00505012">
        <w:rPr>
          <w:rFonts w:cs="Segoe UI"/>
          <w:sz w:val="18"/>
          <w:szCs w:val="18"/>
        </w:rPr>
        <w:t>,</w:t>
      </w:r>
    </w:p>
    <w:p w14:paraId="1A292B8F" w14:textId="10E89C42" w:rsidR="00505012" w:rsidRPr="00505012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 xml:space="preserve">    "posto": "1</w:t>
      </w:r>
      <w:r w:rsidR="00562E4C">
        <w:rPr>
          <w:rFonts w:cs="Segoe UI"/>
          <w:sz w:val="18"/>
          <w:szCs w:val="18"/>
        </w:rPr>
        <w:t>0</w:t>
      </w:r>
      <w:r w:rsidRPr="00505012">
        <w:rPr>
          <w:rFonts w:cs="Segoe UI"/>
          <w:sz w:val="18"/>
          <w:szCs w:val="18"/>
        </w:rPr>
        <w:t>,</w:t>
      </w:r>
      <w:r w:rsidR="00562E4C">
        <w:rPr>
          <w:rFonts w:cs="Segoe UI"/>
          <w:sz w:val="18"/>
          <w:szCs w:val="18"/>
        </w:rPr>
        <w:t>18</w:t>
      </w:r>
      <w:r w:rsidRPr="00505012">
        <w:rPr>
          <w:rFonts w:cs="Segoe UI"/>
          <w:sz w:val="18"/>
          <w:szCs w:val="18"/>
        </w:rPr>
        <w:t>"</w:t>
      </w:r>
    </w:p>
    <w:p w14:paraId="6FFD9D7A" w14:textId="77777777" w:rsidR="006C5D9B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lastRenderedPageBreak/>
        <w:t xml:space="preserve">  }]</w:t>
      </w:r>
    </w:p>
    <w:p w14:paraId="01DC4EE1" w14:textId="332D680E" w:rsidR="00FB4F65" w:rsidRDefault="00505012" w:rsidP="00505012">
      <w:pPr>
        <w:rPr>
          <w:rFonts w:cs="Segoe UI"/>
          <w:sz w:val="18"/>
          <w:szCs w:val="18"/>
        </w:rPr>
      </w:pPr>
      <w:r w:rsidRPr="00505012">
        <w:rPr>
          <w:rFonts w:cs="Segoe UI"/>
          <w:sz w:val="18"/>
          <w:szCs w:val="18"/>
        </w:rPr>
        <w:t>}</w:t>
      </w:r>
    </w:p>
    <w:p w14:paraId="26C38E46" w14:textId="5F32FD8A" w:rsidR="005E63B3" w:rsidRDefault="005E63B3" w:rsidP="00505012">
      <w:pPr>
        <w:rPr>
          <w:rFonts w:cs="Segoe UI"/>
          <w:sz w:val="18"/>
          <w:szCs w:val="18"/>
        </w:rPr>
      </w:pPr>
    </w:p>
    <w:p w14:paraId="42357A43" w14:textId="18A04218" w:rsidR="005E63B3" w:rsidRDefault="005E63B3" w:rsidP="00505012">
      <w:pPr>
        <w:rPr>
          <w:rFonts w:cs="Segoe UI"/>
          <w:sz w:val="18"/>
          <w:szCs w:val="18"/>
        </w:rPr>
      </w:pPr>
    </w:p>
    <w:p w14:paraId="57145FD2" w14:textId="43ACD19B" w:rsidR="005E63B3" w:rsidRDefault="005E63B3" w:rsidP="00505012">
      <w:pPr>
        <w:rPr>
          <w:rFonts w:cs="Segoe UI"/>
          <w:sz w:val="18"/>
          <w:szCs w:val="18"/>
        </w:rPr>
      </w:pPr>
    </w:p>
    <w:p w14:paraId="57F20ABD" w14:textId="77777777" w:rsidR="005E63B3" w:rsidRDefault="005E63B3" w:rsidP="00505012">
      <w:pPr>
        <w:rPr>
          <w:rFonts w:cs="Segoe UI"/>
          <w:sz w:val="18"/>
          <w:szCs w:val="18"/>
        </w:rPr>
      </w:pPr>
    </w:p>
    <w:p w14:paraId="2907B6D2" w14:textId="27FD5CE0" w:rsidR="005E63B3" w:rsidRDefault="005E63B3" w:rsidP="00505012">
      <w:pPr>
        <w:rPr>
          <w:rFonts w:cs="Segoe UI"/>
          <w:sz w:val="18"/>
          <w:szCs w:val="18"/>
        </w:rPr>
      </w:pPr>
    </w:p>
    <w:p w14:paraId="3DE0B4E6" w14:textId="77777777" w:rsidR="005E63B3" w:rsidRPr="00022D9A" w:rsidRDefault="005E63B3" w:rsidP="00505012">
      <w:pPr>
        <w:rPr>
          <w:rFonts w:cs="Segoe UI"/>
          <w:sz w:val="18"/>
          <w:szCs w:val="18"/>
        </w:rPr>
      </w:pPr>
    </w:p>
    <w:sectPr w:rsidR="005E63B3" w:rsidRPr="00022D9A" w:rsidSect="00D81F8F">
      <w:pgSz w:w="12240" w:h="15840" w:code="1"/>
      <w:pgMar w:top="1440" w:right="1134" w:bottom="1440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9CAA" w14:textId="77777777" w:rsidR="001D67C7" w:rsidRDefault="001D67C7">
      <w:r>
        <w:separator/>
      </w:r>
    </w:p>
  </w:endnote>
  <w:endnote w:type="continuationSeparator" w:id="0">
    <w:p w14:paraId="1DA402D9" w14:textId="77777777" w:rsidR="001D67C7" w:rsidRDefault="001D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67F5D" w14:textId="77777777" w:rsidR="001D67C7" w:rsidRDefault="001D67C7">
      <w:r>
        <w:separator/>
      </w:r>
    </w:p>
  </w:footnote>
  <w:footnote w:type="continuationSeparator" w:id="0">
    <w:p w14:paraId="159D14AE" w14:textId="77777777" w:rsidR="001D67C7" w:rsidRDefault="001D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0EED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E95E13"/>
    <w:multiLevelType w:val="hybridMultilevel"/>
    <w:tmpl w:val="A0CAD2F0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02DE"/>
    <w:multiLevelType w:val="hybridMultilevel"/>
    <w:tmpl w:val="81368E7E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3E57"/>
    <w:multiLevelType w:val="multilevel"/>
    <w:tmpl w:val="4880DF38"/>
    <w:numStyleLink w:val="APISITNabrajanje"/>
  </w:abstractNum>
  <w:abstractNum w:abstractNumId="4" w15:restartNumberingAfterBreak="0">
    <w:nsid w:val="0CAD7654"/>
    <w:multiLevelType w:val="hybridMultilevel"/>
    <w:tmpl w:val="0A666C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83648"/>
    <w:multiLevelType w:val="multilevel"/>
    <w:tmpl w:val="BEAEB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9B7ABC"/>
    <w:multiLevelType w:val="hybridMultilevel"/>
    <w:tmpl w:val="B06E15D6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91AC2"/>
    <w:multiLevelType w:val="multilevel"/>
    <w:tmpl w:val="811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D69CD"/>
    <w:multiLevelType w:val="hybridMultilevel"/>
    <w:tmpl w:val="DD9A14E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30816"/>
    <w:multiLevelType w:val="hybridMultilevel"/>
    <w:tmpl w:val="CFE28B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97FE5"/>
    <w:multiLevelType w:val="hybridMultilevel"/>
    <w:tmpl w:val="EC1A637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911D0"/>
    <w:multiLevelType w:val="hybridMultilevel"/>
    <w:tmpl w:val="23EC75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A34BF"/>
    <w:multiLevelType w:val="hybridMultilevel"/>
    <w:tmpl w:val="A4EC78EE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22958"/>
    <w:multiLevelType w:val="hybridMultilevel"/>
    <w:tmpl w:val="B6102D0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74A71"/>
    <w:multiLevelType w:val="hybridMultilevel"/>
    <w:tmpl w:val="0D26BF76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C565D"/>
    <w:multiLevelType w:val="hybridMultilevel"/>
    <w:tmpl w:val="0C348A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33991"/>
    <w:multiLevelType w:val="multilevel"/>
    <w:tmpl w:val="DAC44DE4"/>
    <w:lvl w:ilvl="0">
      <w:start w:val="1"/>
      <w:numFmt w:val="decimal"/>
      <w:pStyle w:val="SUKNaslov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SUKTekst2numeriran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7" w15:restartNumberingAfterBreak="0">
    <w:nsid w:val="2B476E81"/>
    <w:multiLevelType w:val="multilevel"/>
    <w:tmpl w:val="4880DF38"/>
    <w:styleLink w:val="APISITNabrajanje"/>
    <w:lvl w:ilvl="0">
      <w:start w:val="1"/>
      <w:numFmt w:val="bullet"/>
      <w:pStyle w:val="APISITNabarajanj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D79A8"/>
    <w:multiLevelType w:val="multilevel"/>
    <w:tmpl w:val="AB766E20"/>
    <w:styleLink w:val="APISITSTILHeading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3EC2CBA"/>
    <w:multiLevelType w:val="hybridMultilevel"/>
    <w:tmpl w:val="23E8E3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C6AFB"/>
    <w:multiLevelType w:val="hybridMultilevel"/>
    <w:tmpl w:val="FC9E02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E0558"/>
    <w:multiLevelType w:val="hybridMultilevel"/>
    <w:tmpl w:val="85AC958E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16A1B"/>
    <w:multiLevelType w:val="multilevel"/>
    <w:tmpl w:val="D486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B73513"/>
    <w:multiLevelType w:val="hybridMultilevel"/>
    <w:tmpl w:val="AE8001F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34887"/>
    <w:multiLevelType w:val="hybridMultilevel"/>
    <w:tmpl w:val="4B0C9206"/>
    <w:lvl w:ilvl="0" w:tplc="041A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5" w15:restartNumberingAfterBreak="0">
    <w:nsid w:val="4EC7632A"/>
    <w:multiLevelType w:val="hybridMultilevel"/>
    <w:tmpl w:val="11DA3E7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92431"/>
    <w:multiLevelType w:val="hybridMultilevel"/>
    <w:tmpl w:val="F7DA269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71B41"/>
    <w:multiLevelType w:val="hybridMultilevel"/>
    <w:tmpl w:val="9C40C12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12D1A"/>
    <w:multiLevelType w:val="hybridMultilevel"/>
    <w:tmpl w:val="E79CED1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85F5A"/>
    <w:multiLevelType w:val="multilevel"/>
    <w:tmpl w:val="AB766E20"/>
    <w:numStyleLink w:val="APISITSTILHeading"/>
  </w:abstractNum>
  <w:abstractNum w:abstractNumId="30" w15:restartNumberingAfterBreak="0">
    <w:nsid w:val="762D65F8"/>
    <w:multiLevelType w:val="hybridMultilevel"/>
    <w:tmpl w:val="28D244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14A3E"/>
    <w:multiLevelType w:val="hybridMultilevel"/>
    <w:tmpl w:val="04322AF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17"/>
  </w:num>
  <w:num w:numId="5">
    <w:abstractNumId w:val="3"/>
  </w:num>
  <w:num w:numId="6">
    <w:abstractNumId w:val="18"/>
  </w:num>
  <w:num w:numId="7">
    <w:abstractNumId w:val="29"/>
  </w:num>
  <w:num w:numId="8">
    <w:abstractNumId w:val="21"/>
  </w:num>
  <w:num w:numId="9">
    <w:abstractNumId w:val="15"/>
  </w:num>
  <w:num w:numId="10">
    <w:abstractNumId w:val="28"/>
  </w:num>
  <w:num w:numId="11">
    <w:abstractNumId w:val="30"/>
  </w:num>
  <w:num w:numId="12">
    <w:abstractNumId w:val="13"/>
  </w:num>
  <w:num w:numId="13">
    <w:abstractNumId w:val="12"/>
  </w:num>
  <w:num w:numId="14">
    <w:abstractNumId w:val="23"/>
  </w:num>
  <w:num w:numId="15">
    <w:abstractNumId w:val="24"/>
  </w:num>
  <w:num w:numId="16">
    <w:abstractNumId w:val="26"/>
  </w:num>
  <w:num w:numId="17">
    <w:abstractNumId w:val="8"/>
  </w:num>
  <w:num w:numId="18">
    <w:abstractNumId w:val="2"/>
  </w:num>
  <w:num w:numId="19">
    <w:abstractNumId w:val="6"/>
  </w:num>
  <w:num w:numId="20">
    <w:abstractNumId w:val="1"/>
  </w:num>
  <w:num w:numId="21">
    <w:abstractNumId w:val="14"/>
  </w:num>
  <w:num w:numId="22">
    <w:abstractNumId w:val="27"/>
  </w:num>
  <w:num w:numId="23">
    <w:abstractNumId w:val="11"/>
  </w:num>
  <w:num w:numId="24">
    <w:abstractNumId w:val="4"/>
  </w:num>
  <w:num w:numId="25">
    <w:abstractNumId w:val="9"/>
  </w:num>
  <w:num w:numId="26">
    <w:abstractNumId w:val="20"/>
  </w:num>
  <w:num w:numId="27">
    <w:abstractNumId w:val="19"/>
  </w:num>
  <w:num w:numId="28">
    <w:abstractNumId w:val="10"/>
  </w:num>
  <w:num w:numId="29">
    <w:abstractNumId w:val="25"/>
  </w:num>
  <w:num w:numId="30">
    <w:abstractNumId w:val="22"/>
  </w:num>
  <w:num w:numId="31">
    <w:abstractNumId w:val="31"/>
  </w:num>
  <w:num w:numId="32">
    <w:abstractNumId w:val="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E2"/>
    <w:rsid w:val="00000461"/>
    <w:rsid w:val="00004528"/>
    <w:rsid w:val="00004C35"/>
    <w:rsid w:val="000069D5"/>
    <w:rsid w:val="00007AB4"/>
    <w:rsid w:val="000114C6"/>
    <w:rsid w:val="00013170"/>
    <w:rsid w:val="00014108"/>
    <w:rsid w:val="00017F99"/>
    <w:rsid w:val="00022D9A"/>
    <w:rsid w:val="0002436C"/>
    <w:rsid w:val="00026BD1"/>
    <w:rsid w:val="00026DC7"/>
    <w:rsid w:val="0003060F"/>
    <w:rsid w:val="000308CB"/>
    <w:rsid w:val="0003092C"/>
    <w:rsid w:val="00033676"/>
    <w:rsid w:val="00034CC9"/>
    <w:rsid w:val="00035674"/>
    <w:rsid w:val="0003702D"/>
    <w:rsid w:val="000400B1"/>
    <w:rsid w:val="0004012C"/>
    <w:rsid w:val="00040311"/>
    <w:rsid w:val="00040F3E"/>
    <w:rsid w:val="00041D93"/>
    <w:rsid w:val="00042769"/>
    <w:rsid w:val="0004556A"/>
    <w:rsid w:val="00045D0A"/>
    <w:rsid w:val="00046D0C"/>
    <w:rsid w:val="00050F21"/>
    <w:rsid w:val="00050FF5"/>
    <w:rsid w:val="00051260"/>
    <w:rsid w:val="00051DC0"/>
    <w:rsid w:val="0005348C"/>
    <w:rsid w:val="000537F0"/>
    <w:rsid w:val="00054F24"/>
    <w:rsid w:val="00055B9F"/>
    <w:rsid w:val="0005622F"/>
    <w:rsid w:val="000626BD"/>
    <w:rsid w:val="000626D1"/>
    <w:rsid w:val="00063009"/>
    <w:rsid w:val="00065854"/>
    <w:rsid w:val="00066C5C"/>
    <w:rsid w:val="000719B0"/>
    <w:rsid w:val="00072F9F"/>
    <w:rsid w:val="00075BF6"/>
    <w:rsid w:val="00075D7F"/>
    <w:rsid w:val="00076963"/>
    <w:rsid w:val="000771C2"/>
    <w:rsid w:val="0008200B"/>
    <w:rsid w:val="00085C6F"/>
    <w:rsid w:val="00085EBA"/>
    <w:rsid w:val="0008683A"/>
    <w:rsid w:val="00090412"/>
    <w:rsid w:val="00090BB8"/>
    <w:rsid w:val="00090C5D"/>
    <w:rsid w:val="0009331F"/>
    <w:rsid w:val="00093747"/>
    <w:rsid w:val="00094D24"/>
    <w:rsid w:val="00094F5A"/>
    <w:rsid w:val="000965E1"/>
    <w:rsid w:val="000A22A7"/>
    <w:rsid w:val="000A27C8"/>
    <w:rsid w:val="000A48B9"/>
    <w:rsid w:val="000A5E67"/>
    <w:rsid w:val="000A7B04"/>
    <w:rsid w:val="000B133A"/>
    <w:rsid w:val="000B1BE6"/>
    <w:rsid w:val="000B1C2F"/>
    <w:rsid w:val="000B26E2"/>
    <w:rsid w:val="000B3D47"/>
    <w:rsid w:val="000B42FA"/>
    <w:rsid w:val="000B4740"/>
    <w:rsid w:val="000B4BBE"/>
    <w:rsid w:val="000B6323"/>
    <w:rsid w:val="000C0B1B"/>
    <w:rsid w:val="000C1C99"/>
    <w:rsid w:val="000C33DC"/>
    <w:rsid w:val="000C33FD"/>
    <w:rsid w:val="000C39C2"/>
    <w:rsid w:val="000C4A78"/>
    <w:rsid w:val="000C7745"/>
    <w:rsid w:val="000D15EF"/>
    <w:rsid w:val="000D1804"/>
    <w:rsid w:val="000D293D"/>
    <w:rsid w:val="000D33BE"/>
    <w:rsid w:val="000D3F91"/>
    <w:rsid w:val="000D451C"/>
    <w:rsid w:val="000D56DC"/>
    <w:rsid w:val="000D78B3"/>
    <w:rsid w:val="000D7FDB"/>
    <w:rsid w:val="000E0788"/>
    <w:rsid w:val="000E1DB6"/>
    <w:rsid w:val="000E2C9F"/>
    <w:rsid w:val="000E422D"/>
    <w:rsid w:val="000E55F0"/>
    <w:rsid w:val="000E7357"/>
    <w:rsid w:val="000E736C"/>
    <w:rsid w:val="000F0491"/>
    <w:rsid w:val="000F16EA"/>
    <w:rsid w:val="000F1840"/>
    <w:rsid w:val="000F18A2"/>
    <w:rsid w:val="000F1937"/>
    <w:rsid w:val="000F1A5A"/>
    <w:rsid w:val="000F1E6F"/>
    <w:rsid w:val="000F29B5"/>
    <w:rsid w:val="000F2AC4"/>
    <w:rsid w:val="000F5045"/>
    <w:rsid w:val="000F61DC"/>
    <w:rsid w:val="000F7954"/>
    <w:rsid w:val="00100258"/>
    <w:rsid w:val="00100EAB"/>
    <w:rsid w:val="00103FE5"/>
    <w:rsid w:val="001104B0"/>
    <w:rsid w:val="0011179E"/>
    <w:rsid w:val="00111A93"/>
    <w:rsid w:val="00111E6F"/>
    <w:rsid w:val="00122599"/>
    <w:rsid w:val="00122D50"/>
    <w:rsid w:val="00127A07"/>
    <w:rsid w:val="00130D9F"/>
    <w:rsid w:val="00130DB0"/>
    <w:rsid w:val="0013266F"/>
    <w:rsid w:val="00133748"/>
    <w:rsid w:val="00137062"/>
    <w:rsid w:val="0013727F"/>
    <w:rsid w:val="001373A1"/>
    <w:rsid w:val="00137541"/>
    <w:rsid w:val="001446AF"/>
    <w:rsid w:val="00144D1F"/>
    <w:rsid w:val="00144EE8"/>
    <w:rsid w:val="0014554E"/>
    <w:rsid w:val="00146199"/>
    <w:rsid w:val="00147FB4"/>
    <w:rsid w:val="00153037"/>
    <w:rsid w:val="001543CE"/>
    <w:rsid w:val="00155907"/>
    <w:rsid w:val="00155D04"/>
    <w:rsid w:val="00156B19"/>
    <w:rsid w:val="00157BE0"/>
    <w:rsid w:val="001633C5"/>
    <w:rsid w:val="0016441D"/>
    <w:rsid w:val="00165285"/>
    <w:rsid w:val="001660FB"/>
    <w:rsid w:val="00166DC2"/>
    <w:rsid w:val="001673BE"/>
    <w:rsid w:val="00170DB9"/>
    <w:rsid w:val="00176A31"/>
    <w:rsid w:val="001807B9"/>
    <w:rsid w:val="00181DD0"/>
    <w:rsid w:val="00181EA3"/>
    <w:rsid w:val="00183385"/>
    <w:rsid w:val="00183A02"/>
    <w:rsid w:val="0018535A"/>
    <w:rsid w:val="00185AF7"/>
    <w:rsid w:val="00190804"/>
    <w:rsid w:val="00190AC3"/>
    <w:rsid w:val="001937FD"/>
    <w:rsid w:val="001A4ED4"/>
    <w:rsid w:val="001A65E1"/>
    <w:rsid w:val="001A6DE4"/>
    <w:rsid w:val="001A70F6"/>
    <w:rsid w:val="001B029B"/>
    <w:rsid w:val="001B3EF5"/>
    <w:rsid w:val="001B5E01"/>
    <w:rsid w:val="001B601F"/>
    <w:rsid w:val="001B62DF"/>
    <w:rsid w:val="001B7098"/>
    <w:rsid w:val="001B7315"/>
    <w:rsid w:val="001C0944"/>
    <w:rsid w:val="001C120F"/>
    <w:rsid w:val="001C137C"/>
    <w:rsid w:val="001C165A"/>
    <w:rsid w:val="001C2568"/>
    <w:rsid w:val="001C3582"/>
    <w:rsid w:val="001C3940"/>
    <w:rsid w:val="001C3A3F"/>
    <w:rsid w:val="001C3E1A"/>
    <w:rsid w:val="001C4B9B"/>
    <w:rsid w:val="001C4CD5"/>
    <w:rsid w:val="001C4CE0"/>
    <w:rsid w:val="001C5083"/>
    <w:rsid w:val="001C730A"/>
    <w:rsid w:val="001C7BB9"/>
    <w:rsid w:val="001C7BDF"/>
    <w:rsid w:val="001D0F43"/>
    <w:rsid w:val="001D1100"/>
    <w:rsid w:val="001D2290"/>
    <w:rsid w:val="001D574B"/>
    <w:rsid w:val="001D5CA8"/>
    <w:rsid w:val="001D67C7"/>
    <w:rsid w:val="001D6C2B"/>
    <w:rsid w:val="001D737E"/>
    <w:rsid w:val="001D7C51"/>
    <w:rsid w:val="001E2EF7"/>
    <w:rsid w:val="001E3588"/>
    <w:rsid w:val="001E45B2"/>
    <w:rsid w:val="001E4915"/>
    <w:rsid w:val="001E75C9"/>
    <w:rsid w:val="001E7E37"/>
    <w:rsid w:val="001F0C3F"/>
    <w:rsid w:val="001F0C6C"/>
    <w:rsid w:val="001F1A12"/>
    <w:rsid w:val="001F1B98"/>
    <w:rsid w:val="001F1E05"/>
    <w:rsid w:val="001F35D6"/>
    <w:rsid w:val="001F3E0C"/>
    <w:rsid w:val="001F405A"/>
    <w:rsid w:val="001F424F"/>
    <w:rsid w:val="001F44F6"/>
    <w:rsid w:val="001F535C"/>
    <w:rsid w:val="001F5F92"/>
    <w:rsid w:val="001F7386"/>
    <w:rsid w:val="001F74E2"/>
    <w:rsid w:val="00200853"/>
    <w:rsid w:val="00200FF5"/>
    <w:rsid w:val="0020234C"/>
    <w:rsid w:val="0020318D"/>
    <w:rsid w:val="00204049"/>
    <w:rsid w:val="002049A8"/>
    <w:rsid w:val="002070FB"/>
    <w:rsid w:val="002072C6"/>
    <w:rsid w:val="002076ED"/>
    <w:rsid w:val="00207ADD"/>
    <w:rsid w:val="00213FD5"/>
    <w:rsid w:val="00215244"/>
    <w:rsid w:val="00215261"/>
    <w:rsid w:val="002177FC"/>
    <w:rsid w:val="0022060E"/>
    <w:rsid w:val="0022084A"/>
    <w:rsid w:val="00221A7F"/>
    <w:rsid w:val="00222321"/>
    <w:rsid w:val="00223F48"/>
    <w:rsid w:val="002243D7"/>
    <w:rsid w:val="00224B8F"/>
    <w:rsid w:val="00225DF5"/>
    <w:rsid w:val="0022628A"/>
    <w:rsid w:val="00227492"/>
    <w:rsid w:val="00230431"/>
    <w:rsid w:val="00230C71"/>
    <w:rsid w:val="002316C3"/>
    <w:rsid w:val="00231A51"/>
    <w:rsid w:val="002327E3"/>
    <w:rsid w:val="00232C1D"/>
    <w:rsid w:val="00232E54"/>
    <w:rsid w:val="002337A3"/>
    <w:rsid w:val="002338F5"/>
    <w:rsid w:val="00234C0F"/>
    <w:rsid w:val="00235BDD"/>
    <w:rsid w:val="002360E6"/>
    <w:rsid w:val="002370B0"/>
    <w:rsid w:val="002374E8"/>
    <w:rsid w:val="00240534"/>
    <w:rsid w:val="00242023"/>
    <w:rsid w:val="00244B56"/>
    <w:rsid w:val="00245FDC"/>
    <w:rsid w:val="00246847"/>
    <w:rsid w:val="002476A4"/>
    <w:rsid w:val="002509C0"/>
    <w:rsid w:val="002513BE"/>
    <w:rsid w:val="00251ED6"/>
    <w:rsid w:val="00252E59"/>
    <w:rsid w:val="00253B26"/>
    <w:rsid w:val="00253FA8"/>
    <w:rsid w:val="00254371"/>
    <w:rsid w:val="00254CA8"/>
    <w:rsid w:val="0025571F"/>
    <w:rsid w:val="0025608B"/>
    <w:rsid w:val="00256B56"/>
    <w:rsid w:val="00256DE3"/>
    <w:rsid w:val="00256ED7"/>
    <w:rsid w:val="00257934"/>
    <w:rsid w:val="00262156"/>
    <w:rsid w:val="002638B6"/>
    <w:rsid w:val="002650ED"/>
    <w:rsid w:val="002668EA"/>
    <w:rsid w:val="002668F0"/>
    <w:rsid w:val="00267FBB"/>
    <w:rsid w:val="002702C1"/>
    <w:rsid w:val="00270D48"/>
    <w:rsid w:val="00271EF2"/>
    <w:rsid w:val="00274F28"/>
    <w:rsid w:val="002763DB"/>
    <w:rsid w:val="00276A12"/>
    <w:rsid w:val="00277D12"/>
    <w:rsid w:val="0028138F"/>
    <w:rsid w:val="00281D5D"/>
    <w:rsid w:val="0028251D"/>
    <w:rsid w:val="0028461D"/>
    <w:rsid w:val="0028524F"/>
    <w:rsid w:val="00285807"/>
    <w:rsid w:val="002868B5"/>
    <w:rsid w:val="0029017C"/>
    <w:rsid w:val="002928A6"/>
    <w:rsid w:val="00293405"/>
    <w:rsid w:val="0029536C"/>
    <w:rsid w:val="0029630E"/>
    <w:rsid w:val="00297F6F"/>
    <w:rsid w:val="002A29C7"/>
    <w:rsid w:val="002A3307"/>
    <w:rsid w:val="002A349D"/>
    <w:rsid w:val="002A3DE0"/>
    <w:rsid w:val="002A4B48"/>
    <w:rsid w:val="002A6D6A"/>
    <w:rsid w:val="002B008E"/>
    <w:rsid w:val="002B023F"/>
    <w:rsid w:val="002B02A7"/>
    <w:rsid w:val="002B0547"/>
    <w:rsid w:val="002B2794"/>
    <w:rsid w:val="002B29B6"/>
    <w:rsid w:val="002B3D20"/>
    <w:rsid w:val="002B42F3"/>
    <w:rsid w:val="002B4A31"/>
    <w:rsid w:val="002B4B67"/>
    <w:rsid w:val="002B4FFF"/>
    <w:rsid w:val="002B60BF"/>
    <w:rsid w:val="002B623B"/>
    <w:rsid w:val="002B6674"/>
    <w:rsid w:val="002B6B02"/>
    <w:rsid w:val="002C100B"/>
    <w:rsid w:val="002C60E4"/>
    <w:rsid w:val="002C75BA"/>
    <w:rsid w:val="002D3BB0"/>
    <w:rsid w:val="002D4860"/>
    <w:rsid w:val="002D494E"/>
    <w:rsid w:val="002D586E"/>
    <w:rsid w:val="002D639F"/>
    <w:rsid w:val="002D6E3B"/>
    <w:rsid w:val="002E148B"/>
    <w:rsid w:val="002E1EF9"/>
    <w:rsid w:val="002E31EA"/>
    <w:rsid w:val="002E390F"/>
    <w:rsid w:val="002E3BA9"/>
    <w:rsid w:val="002E520B"/>
    <w:rsid w:val="002E5E5D"/>
    <w:rsid w:val="002E5EA3"/>
    <w:rsid w:val="002E70F8"/>
    <w:rsid w:val="002F070F"/>
    <w:rsid w:val="002F29AC"/>
    <w:rsid w:val="002F4354"/>
    <w:rsid w:val="002F48A9"/>
    <w:rsid w:val="00300209"/>
    <w:rsid w:val="0030336C"/>
    <w:rsid w:val="003043D3"/>
    <w:rsid w:val="00304836"/>
    <w:rsid w:val="003053E1"/>
    <w:rsid w:val="003068E6"/>
    <w:rsid w:val="0031140D"/>
    <w:rsid w:val="00311667"/>
    <w:rsid w:val="00312037"/>
    <w:rsid w:val="0031259D"/>
    <w:rsid w:val="00313F13"/>
    <w:rsid w:val="0031482E"/>
    <w:rsid w:val="003148E3"/>
    <w:rsid w:val="0031495E"/>
    <w:rsid w:val="00315675"/>
    <w:rsid w:val="003157A2"/>
    <w:rsid w:val="00315F4D"/>
    <w:rsid w:val="003161B5"/>
    <w:rsid w:val="0031651F"/>
    <w:rsid w:val="00316D3A"/>
    <w:rsid w:val="00317EF6"/>
    <w:rsid w:val="0032078E"/>
    <w:rsid w:val="00320EF5"/>
    <w:rsid w:val="00321098"/>
    <w:rsid w:val="003219C6"/>
    <w:rsid w:val="00321E9B"/>
    <w:rsid w:val="00322C4A"/>
    <w:rsid w:val="00323E82"/>
    <w:rsid w:val="003248EF"/>
    <w:rsid w:val="00326123"/>
    <w:rsid w:val="003267BF"/>
    <w:rsid w:val="00327254"/>
    <w:rsid w:val="00330C64"/>
    <w:rsid w:val="003344DC"/>
    <w:rsid w:val="00335B55"/>
    <w:rsid w:val="00335D97"/>
    <w:rsid w:val="00335E13"/>
    <w:rsid w:val="00336F18"/>
    <w:rsid w:val="00340147"/>
    <w:rsid w:val="00340D01"/>
    <w:rsid w:val="003429AF"/>
    <w:rsid w:val="00342B7B"/>
    <w:rsid w:val="00343F8F"/>
    <w:rsid w:val="003450D1"/>
    <w:rsid w:val="00345347"/>
    <w:rsid w:val="00346835"/>
    <w:rsid w:val="00346C77"/>
    <w:rsid w:val="00346F34"/>
    <w:rsid w:val="003529AF"/>
    <w:rsid w:val="00352E3D"/>
    <w:rsid w:val="00354270"/>
    <w:rsid w:val="003560B4"/>
    <w:rsid w:val="003565B6"/>
    <w:rsid w:val="003576E3"/>
    <w:rsid w:val="00360EDC"/>
    <w:rsid w:val="00361824"/>
    <w:rsid w:val="00362BFB"/>
    <w:rsid w:val="00363040"/>
    <w:rsid w:val="003643CD"/>
    <w:rsid w:val="003651F1"/>
    <w:rsid w:val="00365F70"/>
    <w:rsid w:val="00365FB0"/>
    <w:rsid w:val="003669B8"/>
    <w:rsid w:val="00367108"/>
    <w:rsid w:val="003700DB"/>
    <w:rsid w:val="0037162C"/>
    <w:rsid w:val="00372081"/>
    <w:rsid w:val="00372373"/>
    <w:rsid w:val="003757DC"/>
    <w:rsid w:val="00377494"/>
    <w:rsid w:val="00380404"/>
    <w:rsid w:val="003806C8"/>
    <w:rsid w:val="00380D8F"/>
    <w:rsid w:val="003828CE"/>
    <w:rsid w:val="00385180"/>
    <w:rsid w:val="003860C4"/>
    <w:rsid w:val="00387D5D"/>
    <w:rsid w:val="003904CC"/>
    <w:rsid w:val="003906D8"/>
    <w:rsid w:val="00393BB1"/>
    <w:rsid w:val="00393F7A"/>
    <w:rsid w:val="0039407A"/>
    <w:rsid w:val="003967CD"/>
    <w:rsid w:val="003973E4"/>
    <w:rsid w:val="003A0865"/>
    <w:rsid w:val="003A3B44"/>
    <w:rsid w:val="003A58E4"/>
    <w:rsid w:val="003A6974"/>
    <w:rsid w:val="003A697C"/>
    <w:rsid w:val="003B125F"/>
    <w:rsid w:val="003B49A2"/>
    <w:rsid w:val="003B5FE3"/>
    <w:rsid w:val="003B6140"/>
    <w:rsid w:val="003B70C0"/>
    <w:rsid w:val="003B7B9B"/>
    <w:rsid w:val="003C128D"/>
    <w:rsid w:val="003C2299"/>
    <w:rsid w:val="003C2B1C"/>
    <w:rsid w:val="003C2B23"/>
    <w:rsid w:val="003C3848"/>
    <w:rsid w:val="003C403C"/>
    <w:rsid w:val="003C4A47"/>
    <w:rsid w:val="003C6FC7"/>
    <w:rsid w:val="003D0E09"/>
    <w:rsid w:val="003D27B8"/>
    <w:rsid w:val="003D3A1D"/>
    <w:rsid w:val="003D3E04"/>
    <w:rsid w:val="003E08A9"/>
    <w:rsid w:val="003E2838"/>
    <w:rsid w:val="003E334F"/>
    <w:rsid w:val="003E3961"/>
    <w:rsid w:val="003E72FD"/>
    <w:rsid w:val="003E79FC"/>
    <w:rsid w:val="003F14DB"/>
    <w:rsid w:val="003F28D3"/>
    <w:rsid w:val="003F32C7"/>
    <w:rsid w:val="003F44DD"/>
    <w:rsid w:val="003F58C8"/>
    <w:rsid w:val="003F6537"/>
    <w:rsid w:val="003F7A71"/>
    <w:rsid w:val="00400828"/>
    <w:rsid w:val="004009A6"/>
    <w:rsid w:val="00400B0C"/>
    <w:rsid w:val="004014ED"/>
    <w:rsid w:val="00403D35"/>
    <w:rsid w:val="00406672"/>
    <w:rsid w:val="00407FA5"/>
    <w:rsid w:val="004100C7"/>
    <w:rsid w:val="004104DF"/>
    <w:rsid w:val="00413802"/>
    <w:rsid w:val="0041450D"/>
    <w:rsid w:val="00414C9E"/>
    <w:rsid w:val="00415F01"/>
    <w:rsid w:val="004160A7"/>
    <w:rsid w:val="00417BEE"/>
    <w:rsid w:val="0042053F"/>
    <w:rsid w:val="00422499"/>
    <w:rsid w:val="004249A3"/>
    <w:rsid w:val="0042567E"/>
    <w:rsid w:val="004312CD"/>
    <w:rsid w:val="004317B0"/>
    <w:rsid w:val="00431EC7"/>
    <w:rsid w:val="004324DA"/>
    <w:rsid w:val="00432F26"/>
    <w:rsid w:val="00434302"/>
    <w:rsid w:val="004351A4"/>
    <w:rsid w:val="00435635"/>
    <w:rsid w:val="00435809"/>
    <w:rsid w:val="00436F61"/>
    <w:rsid w:val="00437945"/>
    <w:rsid w:val="00440E1B"/>
    <w:rsid w:val="00441019"/>
    <w:rsid w:val="004417E5"/>
    <w:rsid w:val="00442B6D"/>
    <w:rsid w:val="00443111"/>
    <w:rsid w:val="0044350A"/>
    <w:rsid w:val="00445ECD"/>
    <w:rsid w:val="0044684E"/>
    <w:rsid w:val="00450BC4"/>
    <w:rsid w:val="00453284"/>
    <w:rsid w:val="00454990"/>
    <w:rsid w:val="004562D6"/>
    <w:rsid w:val="0045675A"/>
    <w:rsid w:val="00457219"/>
    <w:rsid w:val="0046029F"/>
    <w:rsid w:val="004602E4"/>
    <w:rsid w:val="0046416B"/>
    <w:rsid w:val="00465BCB"/>
    <w:rsid w:val="0046787C"/>
    <w:rsid w:val="00470699"/>
    <w:rsid w:val="004728D2"/>
    <w:rsid w:val="00472A67"/>
    <w:rsid w:val="00473B5F"/>
    <w:rsid w:val="00473E63"/>
    <w:rsid w:val="0047508C"/>
    <w:rsid w:val="004751F9"/>
    <w:rsid w:val="004760A6"/>
    <w:rsid w:val="00476A69"/>
    <w:rsid w:val="00480746"/>
    <w:rsid w:val="004846B2"/>
    <w:rsid w:val="00485E32"/>
    <w:rsid w:val="00487C1E"/>
    <w:rsid w:val="00490A23"/>
    <w:rsid w:val="00492A68"/>
    <w:rsid w:val="00493367"/>
    <w:rsid w:val="004941C3"/>
    <w:rsid w:val="004954BB"/>
    <w:rsid w:val="004957F6"/>
    <w:rsid w:val="00495FF6"/>
    <w:rsid w:val="00496621"/>
    <w:rsid w:val="00496E37"/>
    <w:rsid w:val="004A0B1D"/>
    <w:rsid w:val="004A196C"/>
    <w:rsid w:val="004A1F85"/>
    <w:rsid w:val="004A2326"/>
    <w:rsid w:val="004A4827"/>
    <w:rsid w:val="004A6C69"/>
    <w:rsid w:val="004B0C9C"/>
    <w:rsid w:val="004B64B3"/>
    <w:rsid w:val="004B6BD2"/>
    <w:rsid w:val="004C058B"/>
    <w:rsid w:val="004C0F41"/>
    <w:rsid w:val="004C1119"/>
    <w:rsid w:val="004C1773"/>
    <w:rsid w:val="004C1F1F"/>
    <w:rsid w:val="004C6167"/>
    <w:rsid w:val="004C690C"/>
    <w:rsid w:val="004C6C1F"/>
    <w:rsid w:val="004D0C8A"/>
    <w:rsid w:val="004D31CB"/>
    <w:rsid w:val="004D39E1"/>
    <w:rsid w:val="004D4A9C"/>
    <w:rsid w:val="004D4BF1"/>
    <w:rsid w:val="004D52FB"/>
    <w:rsid w:val="004D6C33"/>
    <w:rsid w:val="004D7B74"/>
    <w:rsid w:val="004D7D54"/>
    <w:rsid w:val="004E032E"/>
    <w:rsid w:val="004E0662"/>
    <w:rsid w:val="004E0911"/>
    <w:rsid w:val="004E0AE0"/>
    <w:rsid w:val="004E0EE3"/>
    <w:rsid w:val="004E10A9"/>
    <w:rsid w:val="004E4A6C"/>
    <w:rsid w:val="004E6A3F"/>
    <w:rsid w:val="004F2510"/>
    <w:rsid w:val="004F262B"/>
    <w:rsid w:val="004F42AC"/>
    <w:rsid w:val="004F463D"/>
    <w:rsid w:val="004F60E6"/>
    <w:rsid w:val="00500B3C"/>
    <w:rsid w:val="00500EB7"/>
    <w:rsid w:val="005019B1"/>
    <w:rsid w:val="00501C95"/>
    <w:rsid w:val="00501E8A"/>
    <w:rsid w:val="00505012"/>
    <w:rsid w:val="0050606C"/>
    <w:rsid w:val="00506988"/>
    <w:rsid w:val="00510045"/>
    <w:rsid w:val="005101E5"/>
    <w:rsid w:val="00511121"/>
    <w:rsid w:val="00511203"/>
    <w:rsid w:val="00511E88"/>
    <w:rsid w:val="00513231"/>
    <w:rsid w:val="005137F0"/>
    <w:rsid w:val="005139C3"/>
    <w:rsid w:val="00513B06"/>
    <w:rsid w:val="00514A04"/>
    <w:rsid w:val="00515491"/>
    <w:rsid w:val="00515779"/>
    <w:rsid w:val="0051596E"/>
    <w:rsid w:val="00515F04"/>
    <w:rsid w:val="00516091"/>
    <w:rsid w:val="005162EC"/>
    <w:rsid w:val="00520F03"/>
    <w:rsid w:val="00521034"/>
    <w:rsid w:val="00522C6F"/>
    <w:rsid w:val="00524FDC"/>
    <w:rsid w:val="00526786"/>
    <w:rsid w:val="00527109"/>
    <w:rsid w:val="00527525"/>
    <w:rsid w:val="00531001"/>
    <w:rsid w:val="00532E66"/>
    <w:rsid w:val="00533733"/>
    <w:rsid w:val="0053399F"/>
    <w:rsid w:val="00533DDE"/>
    <w:rsid w:val="005349AB"/>
    <w:rsid w:val="005351CB"/>
    <w:rsid w:val="00535D27"/>
    <w:rsid w:val="00535DD2"/>
    <w:rsid w:val="00540597"/>
    <w:rsid w:val="0054093E"/>
    <w:rsid w:val="00540C34"/>
    <w:rsid w:val="00541A5A"/>
    <w:rsid w:val="00541F5C"/>
    <w:rsid w:val="00543231"/>
    <w:rsid w:val="00543B63"/>
    <w:rsid w:val="00543E0A"/>
    <w:rsid w:val="00545E18"/>
    <w:rsid w:val="00546D8E"/>
    <w:rsid w:val="00546FE6"/>
    <w:rsid w:val="00547D4F"/>
    <w:rsid w:val="00550BA5"/>
    <w:rsid w:val="00552745"/>
    <w:rsid w:val="00553808"/>
    <w:rsid w:val="00553D5C"/>
    <w:rsid w:val="00554A17"/>
    <w:rsid w:val="005566AA"/>
    <w:rsid w:val="00557D3B"/>
    <w:rsid w:val="005611F2"/>
    <w:rsid w:val="005625D1"/>
    <w:rsid w:val="005627A8"/>
    <w:rsid w:val="00562A25"/>
    <w:rsid w:val="00562E4C"/>
    <w:rsid w:val="00563312"/>
    <w:rsid w:val="005636C3"/>
    <w:rsid w:val="005643A5"/>
    <w:rsid w:val="00564A73"/>
    <w:rsid w:val="0056503A"/>
    <w:rsid w:val="00565553"/>
    <w:rsid w:val="005656CA"/>
    <w:rsid w:val="00570657"/>
    <w:rsid w:val="00570D14"/>
    <w:rsid w:val="00571FEF"/>
    <w:rsid w:val="00572A5A"/>
    <w:rsid w:val="0057312F"/>
    <w:rsid w:val="005738FE"/>
    <w:rsid w:val="00573C09"/>
    <w:rsid w:val="00573DD0"/>
    <w:rsid w:val="005742C1"/>
    <w:rsid w:val="00576C82"/>
    <w:rsid w:val="005774E0"/>
    <w:rsid w:val="0057773B"/>
    <w:rsid w:val="00580678"/>
    <w:rsid w:val="00580877"/>
    <w:rsid w:val="00581949"/>
    <w:rsid w:val="005830B7"/>
    <w:rsid w:val="0058345A"/>
    <w:rsid w:val="00584DB1"/>
    <w:rsid w:val="00585CCB"/>
    <w:rsid w:val="00585DAB"/>
    <w:rsid w:val="00585F92"/>
    <w:rsid w:val="00587B41"/>
    <w:rsid w:val="0059040E"/>
    <w:rsid w:val="0059250E"/>
    <w:rsid w:val="00593818"/>
    <w:rsid w:val="00593A96"/>
    <w:rsid w:val="0059650A"/>
    <w:rsid w:val="00596778"/>
    <w:rsid w:val="0059723B"/>
    <w:rsid w:val="00597D47"/>
    <w:rsid w:val="005A0D24"/>
    <w:rsid w:val="005A1286"/>
    <w:rsid w:val="005A330C"/>
    <w:rsid w:val="005A3C63"/>
    <w:rsid w:val="005A3F31"/>
    <w:rsid w:val="005A4ABC"/>
    <w:rsid w:val="005A7CDF"/>
    <w:rsid w:val="005B25BC"/>
    <w:rsid w:val="005B3332"/>
    <w:rsid w:val="005B683A"/>
    <w:rsid w:val="005B68DD"/>
    <w:rsid w:val="005B7713"/>
    <w:rsid w:val="005B7B2B"/>
    <w:rsid w:val="005B7C97"/>
    <w:rsid w:val="005C0421"/>
    <w:rsid w:val="005C10F1"/>
    <w:rsid w:val="005C11EC"/>
    <w:rsid w:val="005C1960"/>
    <w:rsid w:val="005C27D5"/>
    <w:rsid w:val="005C334C"/>
    <w:rsid w:val="005C36F2"/>
    <w:rsid w:val="005C71F0"/>
    <w:rsid w:val="005D0817"/>
    <w:rsid w:val="005D0FA6"/>
    <w:rsid w:val="005D1EB6"/>
    <w:rsid w:val="005D3FC0"/>
    <w:rsid w:val="005D633A"/>
    <w:rsid w:val="005D637F"/>
    <w:rsid w:val="005D6C3F"/>
    <w:rsid w:val="005E112F"/>
    <w:rsid w:val="005E1424"/>
    <w:rsid w:val="005E3788"/>
    <w:rsid w:val="005E3838"/>
    <w:rsid w:val="005E47FB"/>
    <w:rsid w:val="005E63B3"/>
    <w:rsid w:val="005E690E"/>
    <w:rsid w:val="005E7854"/>
    <w:rsid w:val="005E7E28"/>
    <w:rsid w:val="005F04A8"/>
    <w:rsid w:val="005F0B98"/>
    <w:rsid w:val="005F14EA"/>
    <w:rsid w:val="005F1731"/>
    <w:rsid w:val="005F1CC1"/>
    <w:rsid w:val="005F4EFF"/>
    <w:rsid w:val="006000B0"/>
    <w:rsid w:val="00600364"/>
    <w:rsid w:val="00600542"/>
    <w:rsid w:val="006005F0"/>
    <w:rsid w:val="006013C7"/>
    <w:rsid w:val="006014F8"/>
    <w:rsid w:val="00602B01"/>
    <w:rsid w:val="0060390C"/>
    <w:rsid w:val="006057BA"/>
    <w:rsid w:val="00606C52"/>
    <w:rsid w:val="00607011"/>
    <w:rsid w:val="00610088"/>
    <w:rsid w:val="006101AF"/>
    <w:rsid w:val="00610C0F"/>
    <w:rsid w:val="00610E53"/>
    <w:rsid w:val="006112F8"/>
    <w:rsid w:val="006140BF"/>
    <w:rsid w:val="00614764"/>
    <w:rsid w:val="0061481C"/>
    <w:rsid w:val="00614E7D"/>
    <w:rsid w:val="0061590C"/>
    <w:rsid w:val="00617229"/>
    <w:rsid w:val="006231FA"/>
    <w:rsid w:val="00623F41"/>
    <w:rsid w:val="006252E4"/>
    <w:rsid w:val="00625FC8"/>
    <w:rsid w:val="006260B0"/>
    <w:rsid w:val="00630E27"/>
    <w:rsid w:val="00630F9D"/>
    <w:rsid w:val="00631735"/>
    <w:rsid w:val="00632205"/>
    <w:rsid w:val="00636140"/>
    <w:rsid w:val="006361E8"/>
    <w:rsid w:val="00637C92"/>
    <w:rsid w:val="006400BE"/>
    <w:rsid w:val="006419FF"/>
    <w:rsid w:val="00642449"/>
    <w:rsid w:val="00643C9B"/>
    <w:rsid w:val="00645E29"/>
    <w:rsid w:val="0064622C"/>
    <w:rsid w:val="006467B8"/>
    <w:rsid w:val="00650F3D"/>
    <w:rsid w:val="00651009"/>
    <w:rsid w:val="0065104C"/>
    <w:rsid w:val="0065210B"/>
    <w:rsid w:val="00652490"/>
    <w:rsid w:val="00653915"/>
    <w:rsid w:val="0065398A"/>
    <w:rsid w:val="00664A5B"/>
    <w:rsid w:val="0066501F"/>
    <w:rsid w:val="006664AA"/>
    <w:rsid w:val="00666877"/>
    <w:rsid w:val="00666FC8"/>
    <w:rsid w:val="0066716E"/>
    <w:rsid w:val="00670918"/>
    <w:rsid w:val="00670BAE"/>
    <w:rsid w:val="00670C7B"/>
    <w:rsid w:val="006730C7"/>
    <w:rsid w:val="00675EDB"/>
    <w:rsid w:val="006767C5"/>
    <w:rsid w:val="006769DA"/>
    <w:rsid w:val="00680097"/>
    <w:rsid w:val="0068014B"/>
    <w:rsid w:val="00681E49"/>
    <w:rsid w:val="006822E0"/>
    <w:rsid w:val="0068314B"/>
    <w:rsid w:val="006836ED"/>
    <w:rsid w:val="006839A1"/>
    <w:rsid w:val="006903B9"/>
    <w:rsid w:val="00690944"/>
    <w:rsid w:val="00691C84"/>
    <w:rsid w:val="00692547"/>
    <w:rsid w:val="006927AC"/>
    <w:rsid w:val="0069610C"/>
    <w:rsid w:val="0069665E"/>
    <w:rsid w:val="006A3BCA"/>
    <w:rsid w:val="006B1D67"/>
    <w:rsid w:val="006B2B99"/>
    <w:rsid w:val="006B2E26"/>
    <w:rsid w:val="006B5EB4"/>
    <w:rsid w:val="006B6A83"/>
    <w:rsid w:val="006B7722"/>
    <w:rsid w:val="006C1137"/>
    <w:rsid w:val="006C117E"/>
    <w:rsid w:val="006C1C90"/>
    <w:rsid w:val="006C2475"/>
    <w:rsid w:val="006C2BF3"/>
    <w:rsid w:val="006C5D9B"/>
    <w:rsid w:val="006C77BB"/>
    <w:rsid w:val="006D0FFD"/>
    <w:rsid w:val="006D35F8"/>
    <w:rsid w:val="006D3D8B"/>
    <w:rsid w:val="006D4163"/>
    <w:rsid w:val="006D5D1E"/>
    <w:rsid w:val="006D60C3"/>
    <w:rsid w:val="006D732F"/>
    <w:rsid w:val="006E04A3"/>
    <w:rsid w:val="006E0690"/>
    <w:rsid w:val="006E12C7"/>
    <w:rsid w:val="006E1B5C"/>
    <w:rsid w:val="006E2010"/>
    <w:rsid w:val="006E47F6"/>
    <w:rsid w:val="006E5088"/>
    <w:rsid w:val="006E69F1"/>
    <w:rsid w:val="006E77AB"/>
    <w:rsid w:val="006E7EA4"/>
    <w:rsid w:val="006F0AB0"/>
    <w:rsid w:val="006F2E7C"/>
    <w:rsid w:val="006F53B0"/>
    <w:rsid w:val="006F5551"/>
    <w:rsid w:val="006F6995"/>
    <w:rsid w:val="0070014C"/>
    <w:rsid w:val="00700E42"/>
    <w:rsid w:val="00700EB6"/>
    <w:rsid w:val="0070123F"/>
    <w:rsid w:val="00701419"/>
    <w:rsid w:val="0070166C"/>
    <w:rsid w:val="0070268C"/>
    <w:rsid w:val="00705265"/>
    <w:rsid w:val="00707686"/>
    <w:rsid w:val="007102B9"/>
    <w:rsid w:val="00712CE2"/>
    <w:rsid w:val="007134EB"/>
    <w:rsid w:val="00714F0B"/>
    <w:rsid w:val="0071573E"/>
    <w:rsid w:val="00716C42"/>
    <w:rsid w:val="00716F18"/>
    <w:rsid w:val="00721855"/>
    <w:rsid w:val="00721E5F"/>
    <w:rsid w:val="007225AA"/>
    <w:rsid w:val="00722757"/>
    <w:rsid w:val="007243F1"/>
    <w:rsid w:val="007254F6"/>
    <w:rsid w:val="00727B31"/>
    <w:rsid w:val="0073055E"/>
    <w:rsid w:val="00730D59"/>
    <w:rsid w:val="007311FD"/>
    <w:rsid w:val="0073150C"/>
    <w:rsid w:val="00732809"/>
    <w:rsid w:val="0073294A"/>
    <w:rsid w:val="00732DA0"/>
    <w:rsid w:val="0073476C"/>
    <w:rsid w:val="00734D13"/>
    <w:rsid w:val="00734EEE"/>
    <w:rsid w:val="00736CC9"/>
    <w:rsid w:val="00736EAB"/>
    <w:rsid w:val="007377D8"/>
    <w:rsid w:val="00737B0A"/>
    <w:rsid w:val="00740A4C"/>
    <w:rsid w:val="00740E25"/>
    <w:rsid w:val="007412DF"/>
    <w:rsid w:val="0074186C"/>
    <w:rsid w:val="00741F54"/>
    <w:rsid w:val="0074383D"/>
    <w:rsid w:val="0075092D"/>
    <w:rsid w:val="007519ED"/>
    <w:rsid w:val="007531EE"/>
    <w:rsid w:val="0075388D"/>
    <w:rsid w:val="00753D5A"/>
    <w:rsid w:val="00753DBA"/>
    <w:rsid w:val="00754ECA"/>
    <w:rsid w:val="00755A7A"/>
    <w:rsid w:val="00756F19"/>
    <w:rsid w:val="007613E5"/>
    <w:rsid w:val="00761491"/>
    <w:rsid w:val="007637D8"/>
    <w:rsid w:val="007638DC"/>
    <w:rsid w:val="00764D10"/>
    <w:rsid w:val="0076551D"/>
    <w:rsid w:val="00766325"/>
    <w:rsid w:val="00766E46"/>
    <w:rsid w:val="00772953"/>
    <w:rsid w:val="00776009"/>
    <w:rsid w:val="007761E9"/>
    <w:rsid w:val="00776D56"/>
    <w:rsid w:val="00780F59"/>
    <w:rsid w:val="00782144"/>
    <w:rsid w:val="00783A21"/>
    <w:rsid w:val="00786128"/>
    <w:rsid w:val="00786564"/>
    <w:rsid w:val="00787E22"/>
    <w:rsid w:val="00791441"/>
    <w:rsid w:val="00792616"/>
    <w:rsid w:val="0079384D"/>
    <w:rsid w:val="00793D1A"/>
    <w:rsid w:val="00793EA8"/>
    <w:rsid w:val="00795A96"/>
    <w:rsid w:val="007967E1"/>
    <w:rsid w:val="00796D27"/>
    <w:rsid w:val="0079767E"/>
    <w:rsid w:val="007A2779"/>
    <w:rsid w:val="007A31CD"/>
    <w:rsid w:val="007A4384"/>
    <w:rsid w:val="007A512F"/>
    <w:rsid w:val="007A57B1"/>
    <w:rsid w:val="007A6197"/>
    <w:rsid w:val="007A61F9"/>
    <w:rsid w:val="007A71A8"/>
    <w:rsid w:val="007A7240"/>
    <w:rsid w:val="007A73AD"/>
    <w:rsid w:val="007A73E7"/>
    <w:rsid w:val="007B29C3"/>
    <w:rsid w:val="007B4333"/>
    <w:rsid w:val="007B45E4"/>
    <w:rsid w:val="007B617F"/>
    <w:rsid w:val="007B7334"/>
    <w:rsid w:val="007C085D"/>
    <w:rsid w:val="007C1705"/>
    <w:rsid w:val="007C439A"/>
    <w:rsid w:val="007C5686"/>
    <w:rsid w:val="007C57FE"/>
    <w:rsid w:val="007C5901"/>
    <w:rsid w:val="007C706C"/>
    <w:rsid w:val="007C728D"/>
    <w:rsid w:val="007C7B45"/>
    <w:rsid w:val="007D0C6A"/>
    <w:rsid w:val="007D472D"/>
    <w:rsid w:val="007D7ED9"/>
    <w:rsid w:val="007E0FAA"/>
    <w:rsid w:val="007E343D"/>
    <w:rsid w:val="007E49A0"/>
    <w:rsid w:val="007E60B4"/>
    <w:rsid w:val="007F05DB"/>
    <w:rsid w:val="007F1E70"/>
    <w:rsid w:val="007F2596"/>
    <w:rsid w:val="007F2841"/>
    <w:rsid w:val="007F29DA"/>
    <w:rsid w:val="007F4538"/>
    <w:rsid w:val="007F5A09"/>
    <w:rsid w:val="007F7515"/>
    <w:rsid w:val="007F7623"/>
    <w:rsid w:val="007F7C62"/>
    <w:rsid w:val="00801B8B"/>
    <w:rsid w:val="0080287A"/>
    <w:rsid w:val="00805066"/>
    <w:rsid w:val="0080565A"/>
    <w:rsid w:val="00810AB5"/>
    <w:rsid w:val="00810B06"/>
    <w:rsid w:val="00812A81"/>
    <w:rsid w:val="00813C56"/>
    <w:rsid w:val="00814394"/>
    <w:rsid w:val="008150F3"/>
    <w:rsid w:val="00815411"/>
    <w:rsid w:val="00815E5E"/>
    <w:rsid w:val="008163CC"/>
    <w:rsid w:val="008173AD"/>
    <w:rsid w:val="0082489B"/>
    <w:rsid w:val="00824CB6"/>
    <w:rsid w:val="00825466"/>
    <w:rsid w:val="00827529"/>
    <w:rsid w:val="008301DB"/>
    <w:rsid w:val="00830698"/>
    <w:rsid w:val="00830A74"/>
    <w:rsid w:val="00831847"/>
    <w:rsid w:val="00837DD4"/>
    <w:rsid w:val="00837E27"/>
    <w:rsid w:val="00841A78"/>
    <w:rsid w:val="00842331"/>
    <w:rsid w:val="00844BC6"/>
    <w:rsid w:val="00846044"/>
    <w:rsid w:val="0084613C"/>
    <w:rsid w:val="008472C0"/>
    <w:rsid w:val="008474D7"/>
    <w:rsid w:val="00850CD1"/>
    <w:rsid w:val="008510E6"/>
    <w:rsid w:val="008530A7"/>
    <w:rsid w:val="00853391"/>
    <w:rsid w:val="00853F16"/>
    <w:rsid w:val="00853FC0"/>
    <w:rsid w:val="00856043"/>
    <w:rsid w:val="008562CD"/>
    <w:rsid w:val="00856E94"/>
    <w:rsid w:val="008578CF"/>
    <w:rsid w:val="00857DDB"/>
    <w:rsid w:val="00861E51"/>
    <w:rsid w:val="00863320"/>
    <w:rsid w:val="008661B0"/>
    <w:rsid w:val="00866DBC"/>
    <w:rsid w:val="00867616"/>
    <w:rsid w:val="00871FBC"/>
    <w:rsid w:val="008742A3"/>
    <w:rsid w:val="008766EC"/>
    <w:rsid w:val="008768CF"/>
    <w:rsid w:val="00885144"/>
    <w:rsid w:val="008859B5"/>
    <w:rsid w:val="00886793"/>
    <w:rsid w:val="00891A83"/>
    <w:rsid w:val="008920E4"/>
    <w:rsid w:val="00895458"/>
    <w:rsid w:val="00895496"/>
    <w:rsid w:val="00895996"/>
    <w:rsid w:val="00896D74"/>
    <w:rsid w:val="008972BD"/>
    <w:rsid w:val="0089761A"/>
    <w:rsid w:val="008A09FD"/>
    <w:rsid w:val="008A5B3D"/>
    <w:rsid w:val="008A5BCF"/>
    <w:rsid w:val="008A74A2"/>
    <w:rsid w:val="008A7E06"/>
    <w:rsid w:val="008B08F2"/>
    <w:rsid w:val="008B2323"/>
    <w:rsid w:val="008B2CF1"/>
    <w:rsid w:val="008B3E1F"/>
    <w:rsid w:val="008B4312"/>
    <w:rsid w:val="008B5504"/>
    <w:rsid w:val="008B63CC"/>
    <w:rsid w:val="008B7B2A"/>
    <w:rsid w:val="008C04B5"/>
    <w:rsid w:val="008C06F0"/>
    <w:rsid w:val="008C0D2B"/>
    <w:rsid w:val="008C0E4C"/>
    <w:rsid w:val="008C28D3"/>
    <w:rsid w:val="008C3056"/>
    <w:rsid w:val="008C3176"/>
    <w:rsid w:val="008C629A"/>
    <w:rsid w:val="008C6C1E"/>
    <w:rsid w:val="008C75E9"/>
    <w:rsid w:val="008C7842"/>
    <w:rsid w:val="008D0B64"/>
    <w:rsid w:val="008D0FAD"/>
    <w:rsid w:val="008D2E7D"/>
    <w:rsid w:val="008D3931"/>
    <w:rsid w:val="008D5CF8"/>
    <w:rsid w:val="008D63BE"/>
    <w:rsid w:val="008E0455"/>
    <w:rsid w:val="008E089A"/>
    <w:rsid w:val="008E0E18"/>
    <w:rsid w:val="008E2EE2"/>
    <w:rsid w:val="008E5D8C"/>
    <w:rsid w:val="008E6104"/>
    <w:rsid w:val="008F025C"/>
    <w:rsid w:val="008F0AB4"/>
    <w:rsid w:val="008F28B8"/>
    <w:rsid w:val="008F2AEC"/>
    <w:rsid w:val="008F303B"/>
    <w:rsid w:val="008F32B0"/>
    <w:rsid w:val="008F3D9C"/>
    <w:rsid w:val="008F46B3"/>
    <w:rsid w:val="008F4729"/>
    <w:rsid w:val="008F4C5C"/>
    <w:rsid w:val="008F4C5D"/>
    <w:rsid w:val="008F4E41"/>
    <w:rsid w:val="008F7DE2"/>
    <w:rsid w:val="00901703"/>
    <w:rsid w:val="00902B1D"/>
    <w:rsid w:val="00902B4B"/>
    <w:rsid w:val="00903693"/>
    <w:rsid w:val="0090385A"/>
    <w:rsid w:val="00906916"/>
    <w:rsid w:val="009100D7"/>
    <w:rsid w:val="00911B1B"/>
    <w:rsid w:val="00911FBC"/>
    <w:rsid w:val="00920047"/>
    <w:rsid w:val="00920DE4"/>
    <w:rsid w:val="0092127F"/>
    <w:rsid w:val="00924A2C"/>
    <w:rsid w:val="00924A7B"/>
    <w:rsid w:val="00925D30"/>
    <w:rsid w:val="0092719F"/>
    <w:rsid w:val="00930FCF"/>
    <w:rsid w:val="00931598"/>
    <w:rsid w:val="009328BF"/>
    <w:rsid w:val="009333B9"/>
    <w:rsid w:val="00935E31"/>
    <w:rsid w:val="009364E5"/>
    <w:rsid w:val="009367A0"/>
    <w:rsid w:val="0094245C"/>
    <w:rsid w:val="00943369"/>
    <w:rsid w:val="009446D3"/>
    <w:rsid w:val="009455D2"/>
    <w:rsid w:val="00946CFE"/>
    <w:rsid w:val="009509A6"/>
    <w:rsid w:val="00951384"/>
    <w:rsid w:val="00953CC1"/>
    <w:rsid w:val="00955E20"/>
    <w:rsid w:val="00955EDD"/>
    <w:rsid w:val="009560FF"/>
    <w:rsid w:val="00956234"/>
    <w:rsid w:val="0095696A"/>
    <w:rsid w:val="00956AD0"/>
    <w:rsid w:val="009575C8"/>
    <w:rsid w:val="00961989"/>
    <w:rsid w:val="00962C56"/>
    <w:rsid w:val="009639F5"/>
    <w:rsid w:val="009658A9"/>
    <w:rsid w:val="00967398"/>
    <w:rsid w:val="0097020A"/>
    <w:rsid w:val="0097126E"/>
    <w:rsid w:val="009712C3"/>
    <w:rsid w:val="009726F7"/>
    <w:rsid w:val="00972D46"/>
    <w:rsid w:val="00976688"/>
    <w:rsid w:val="00976A0B"/>
    <w:rsid w:val="00976A41"/>
    <w:rsid w:val="0097755B"/>
    <w:rsid w:val="00977CC5"/>
    <w:rsid w:val="00977D82"/>
    <w:rsid w:val="00977DAE"/>
    <w:rsid w:val="00981864"/>
    <w:rsid w:val="00982A8E"/>
    <w:rsid w:val="00985D6A"/>
    <w:rsid w:val="009902B9"/>
    <w:rsid w:val="00991D52"/>
    <w:rsid w:val="0099255F"/>
    <w:rsid w:val="0099358F"/>
    <w:rsid w:val="00993F81"/>
    <w:rsid w:val="00995284"/>
    <w:rsid w:val="00995505"/>
    <w:rsid w:val="00995C77"/>
    <w:rsid w:val="00996948"/>
    <w:rsid w:val="00996E74"/>
    <w:rsid w:val="00997157"/>
    <w:rsid w:val="009A0063"/>
    <w:rsid w:val="009A0680"/>
    <w:rsid w:val="009A0F27"/>
    <w:rsid w:val="009A53FC"/>
    <w:rsid w:val="009A6B05"/>
    <w:rsid w:val="009A7261"/>
    <w:rsid w:val="009B0DE9"/>
    <w:rsid w:val="009B1891"/>
    <w:rsid w:val="009B2BA5"/>
    <w:rsid w:val="009B4948"/>
    <w:rsid w:val="009B605C"/>
    <w:rsid w:val="009B71E6"/>
    <w:rsid w:val="009B7B5C"/>
    <w:rsid w:val="009C049A"/>
    <w:rsid w:val="009C0AD0"/>
    <w:rsid w:val="009C32F9"/>
    <w:rsid w:val="009C58DC"/>
    <w:rsid w:val="009C5E39"/>
    <w:rsid w:val="009C6E82"/>
    <w:rsid w:val="009C762A"/>
    <w:rsid w:val="009C7C0C"/>
    <w:rsid w:val="009D1FA4"/>
    <w:rsid w:val="009D3152"/>
    <w:rsid w:val="009D3A4D"/>
    <w:rsid w:val="009D3A5B"/>
    <w:rsid w:val="009D4E06"/>
    <w:rsid w:val="009D5189"/>
    <w:rsid w:val="009D706B"/>
    <w:rsid w:val="009D7395"/>
    <w:rsid w:val="009D7754"/>
    <w:rsid w:val="009E1A91"/>
    <w:rsid w:val="009E2623"/>
    <w:rsid w:val="009E5C96"/>
    <w:rsid w:val="009E786E"/>
    <w:rsid w:val="009F0893"/>
    <w:rsid w:val="009F0EB5"/>
    <w:rsid w:val="009F216E"/>
    <w:rsid w:val="009F308D"/>
    <w:rsid w:val="009F37AA"/>
    <w:rsid w:val="009F436C"/>
    <w:rsid w:val="009F4462"/>
    <w:rsid w:val="009F5E46"/>
    <w:rsid w:val="009F6664"/>
    <w:rsid w:val="00A0026E"/>
    <w:rsid w:val="00A0330B"/>
    <w:rsid w:val="00A03546"/>
    <w:rsid w:val="00A05196"/>
    <w:rsid w:val="00A0557F"/>
    <w:rsid w:val="00A055C3"/>
    <w:rsid w:val="00A060C8"/>
    <w:rsid w:val="00A06538"/>
    <w:rsid w:val="00A072E4"/>
    <w:rsid w:val="00A12294"/>
    <w:rsid w:val="00A12381"/>
    <w:rsid w:val="00A127F8"/>
    <w:rsid w:val="00A13E4B"/>
    <w:rsid w:val="00A2028C"/>
    <w:rsid w:val="00A206F6"/>
    <w:rsid w:val="00A213A1"/>
    <w:rsid w:val="00A21D5B"/>
    <w:rsid w:val="00A21DE9"/>
    <w:rsid w:val="00A2234D"/>
    <w:rsid w:val="00A22C37"/>
    <w:rsid w:val="00A24646"/>
    <w:rsid w:val="00A24899"/>
    <w:rsid w:val="00A256D9"/>
    <w:rsid w:val="00A279E0"/>
    <w:rsid w:val="00A304AB"/>
    <w:rsid w:val="00A319B7"/>
    <w:rsid w:val="00A32C12"/>
    <w:rsid w:val="00A345F9"/>
    <w:rsid w:val="00A3526D"/>
    <w:rsid w:val="00A400E6"/>
    <w:rsid w:val="00A40BE8"/>
    <w:rsid w:val="00A42A41"/>
    <w:rsid w:val="00A43127"/>
    <w:rsid w:val="00A43942"/>
    <w:rsid w:val="00A45016"/>
    <w:rsid w:val="00A45E33"/>
    <w:rsid w:val="00A47CC7"/>
    <w:rsid w:val="00A50040"/>
    <w:rsid w:val="00A5173A"/>
    <w:rsid w:val="00A52996"/>
    <w:rsid w:val="00A5304A"/>
    <w:rsid w:val="00A55762"/>
    <w:rsid w:val="00A55A8F"/>
    <w:rsid w:val="00A566C0"/>
    <w:rsid w:val="00A60750"/>
    <w:rsid w:val="00A6147E"/>
    <w:rsid w:val="00A6691C"/>
    <w:rsid w:val="00A70470"/>
    <w:rsid w:val="00A727CE"/>
    <w:rsid w:val="00A72A47"/>
    <w:rsid w:val="00A74E5A"/>
    <w:rsid w:val="00A809EA"/>
    <w:rsid w:val="00A810D3"/>
    <w:rsid w:val="00A8132E"/>
    <w:rsid w:val="00A81BDC"/>
    <w:rsid w:val="00A82601"/>
    <w:rsid w:val="00A848FE"/>
    <w:rsid w:val="00A87DEA"/>
    <w:rsid w:val="00A9146E"/>
    <w:rsid w:val="00A9193B"/>
    <w:rsid w:val="00A921F6"/>
    <w:rsid w:val="00A926E4"/>
    <w:rsid w:val="00A929B5"/>
    <w:rsid w:val="00A9481C"/>
    <w:rsid w:val="00A952CF"/>
    <w:rsid w:val="00A959DD"/>
    <w:rsid w:val="00AA19AD"/>
    <w:rsid w:val="00AA1A21"/>
    <w:rsid w:val="00AA38B0"/>
    <w:rsid w:val="00AA3EFE"/>
    <w:rsid w:val="00AA456A"/>
    <w:rsid w:val="00AA5D76"/>
    <w:rsid w:val="00AA6E0A"/>
    <w:rsid w:val="00AA7ECC"/>
    <w:rsid w:val="00AB2766"/>
    <w:rsid w:val="00AB2D27"/>
    <w:rsid w:val="00AB3360"/>
    <w:rsid w:val="00AB4083"/>
    <w:rsid w:val="00AB4BFE"/>
    <w:rsid w:val="00AB5E99"/>
    <w:rsid w:val="00AB5FED"/>
    <w:rsid w:val="00AC1F9B"/>
    <w:rsid w:val="00AC4563"/>
    <w:rsid w:val="00AC4797"/>
    <w:rsid w:val="00AC5AB7"/>
    <w:rsid w:val="00AC6E98"/>
    <w:rsid w:val="00AD1550"/>
    <w:rsid w:val="00AD3278"/>
    <w:rsid w:val="00AD39E8"/>
    <w:rsid w:val="00AD510C"/>
    <w:rsid w:val="00AD560D"/>
    <w:rsid w:val="00AD6E44"/>
    <w:rsid w:val="00AD7489"/>
    <w:rsid w:val="00AE2534"/>
    <w:rsid w:val="00AE2838"/>
    <w:rsid w:val="00AE3A14"/>
    <w:rsid w:val="00AE4D33"/>
    <w:rsid w:val="00AE5B01"/>
    <w:rsid w:val="00AE6670"/>
    <w:rsid w:val="00AE7A0F"/>
    <w:rsid w:val="00AF01D0"/>
    <w:rsid w:val="00AF09D7"/>
    <w:rsid w:val="00AF17A2"/>
    <w:rsid w:val="00AF1B6A"/>
    <w:rsid w:val="00AF37B4"/>
    <w:rsid w:val="00AF4F3B"/>
    <w:rsid w:val="00AF7E3E"/>
    <w:rsid w:val="00B007FF"/>
    <w:rsid w:val="00B00EA7"/>
    <w:rsid w:val="00B01112"/>
    <w:rsid w:val="00B01CAC"/>
    <w:rsid w:val="00B01F3E"/>
    <w:rsid w:val="00B04191"/>
    <w:rsid w:val="00B07CC5"/>
    <w:rsid w:val="00B100A1"/>
    <w:rsid w:val="00B11840"/>
    <w:rsid w:val="00B13098"/>
    <w:rsid w:val="00B130DB"/>
    <w:rsid w:val="00B14588"/>
    <w:rsid w:val="00B14E06"/>
    <w:rsid w:val="00B17091"/>
    <w:rsid w:val="00B174E6"/>
    <w:rsid w:val="00B21539"/>
    <w:rsid w:val="00B21760"/>
    <w:rsid w:val="00B21D59"/>
    <w:rsid w:val="00B24E2D"/>
    <w:rsid w:val="00B27303"/>
    <w:rsid w:val="00B305D8"/>
    <w:rsid w:val="00B3122F"/>
    <w:rsid w:val="00B313C0"/>
    <w:rsid w:val="00B31C5E"/>
    <w:rsid w:val="00B31E3B"/>
    <w:rsid w:val="00B32570"/>
    <w:rsid w:val="00B33465"/>
    <w:rsid w:val="00B33812"/>
    <w:rsid w:val="00B3381D"/>
    <w:rsid w:val="00B34950"/>
    <w:rsid w:val="00B354FC"/>
    <w:rsid w:val="00B42EEE"/>
    <w:rsid w:val="00B437EC"/>
    <w:rsid w:val="00B4432F"/>
    <w:rsid w:val="00B45487"/>
    <w:rsid w:val="00B47011"/>
    <w:rsid w:val="00B47212"/>
    <w:rsid w:val="00B5171C"/>
    <w:rsid w:val="00B52814"/>
    <w:rsid w:val="00B547D1"/>
    <w:rsid w:val="00B55808"/>
    <w:rsid w:val="00B5678C"/>
    <w:rsid w:val="00B568E3"/>
    <w:rsid w:val="00B56B20"/>
    <w:rsid w:val="00B56B93"/>
    <w:rsid w:val="00B56FBD"/>
    <w:rsid w:val="00B60545"/>
    <w:rsid w:val="00B60EEF"/>
    <w:rsid w:val="00B6288F"/>
    <w:rsid w:val="00B6397B"/>
    <w:rsid w:val="00B63E81"/>
    <w:rsid w:val="00B648A3"/>
    <w:rsid w:val="00B64DDD"/>
    <w:rsid w:val="00B6780E"/>
    <w:rsid w:val="00B67FEB"/>
    <w:rsid w:val="00B70ECE"/>
    <w:rsid w:val="00B70F23"/>
    <w:rsid w:val="00B71474"/>
    <w:rsid w:val="00B71E85"/>
    <w:rsid w:val="00B7529D"/>
    <w:rsid w:val="00B83D15"/>
    <w:rsid w:val="00B90E33"/>
    <w:rsid w:val="00B916DC"/>
    <w:rsid w:val="00B916FD"/>
    <w:rsid w:val="00B92C72"/>
    <w:rsid w:val="00B935A6"/>
    <w:rsid w:val="00B938CE"/>
    <w:rsid w:val="00B93C7C"/>
    <w:rsid w:val="00B94206"/>
    <w:rsid w:val="00B94DC2"/>
    <w:rsid w:val="00BA085B"/>
    <w:rsid w:val="00BA1E1F"/>
    <w:rsid w:val="00BA6E6C"/>
    <w:rsid w:val="00BA6F9C"/>
    <w:rsid w:val="00BA7099"/>
    <w:rsid w:val="00BA735C"/>
    <w:rsid w:val="00BA789E"/>
    <w:rsid w:val="00BB0053"/>
    <w:rsid w:val="00BB0C5E"/>
    <w:rsid w:val="00BB54BF"/>
    <w:rsid w:val="00BB5EE8"/>
    <w:rsid w:val="00BB6B25"/>
    <w:rsid w:val="00BC1F88"/>
    <w:rsid w:val="00BC3F54"/>
    <w:rsid w:val="00BC419B"/>
    <w:rsid w:val="00BC50D3"/>
    <w:rsid w:val="00BC6D1B"/>
    <w:rsid w:val="00BC77A3"/>
    <w:rsid w:val="00BD1684"/>
    <w:rsid w:val="00BD2281"/>
    <w:rsid w:val="00BD3A23"/>
    <w:rsid w:val="00BD4583"/>
    <w:rsid w:val="00BD6054"/>
    <w:rsid w:val="00BD6553"/>
    <w:rsid w:val="00BD75E8"/>
    <w:rsid w:val="00BD7A8F"/>
    <w:rsid w:val="00BD7D7B"/>
    <w:rsid w:val="00BE08DC"/>
    <w:rsid w:val="00BE2837"/>
    <w:rsid w:val="00BE2F67"/>
    <w:rsid w:val="00BE504F"/>
    <w:rsid w:val="00BE6A59"/>
    <w:rsid w:val="00BE7CE3"/>
    <w:rsid w:val="00BF0DA3"/>
    <w:rsid w:val="00BF103A"/>
    <w:rsid w:val="00BF13C2"/>
    <w:rsid w:val="00BF2150"/>
    <w:rsid w:val="00BF2751"/>
    <w:rsid w:val="00BF31B5"/>
    <w:rsid w:val="00BF3999"/>
    <w:rsid w:val="00BF3AE1"/>
    <w:rsid w:val="00BF5CDC"/>
    <w:rsid w:val="00BF620E"/>
    <w:rsid w:val="00BF6373"/>
    <w:rsid w:val="00BF6837"/>
    <w:rsid w:val="00BF6D9A"/>
    <w:rsid w:val="00BF73CD"/>
    <w:rsid w:val="00BF7CB6"/>
    <w:rsid w:val="00C03889"/>
    <w:rsid w:val="00C04147"/>
    <w:rsid w:val="00C04B6F"/>
    <w:rsid w:val="00C052F3"/>
    <w:rsid w:val="00C06AA0"/>
    <w:rsid w:val="00C10017"/>
    <w:rsid w:val="00C10CF1"/>
    <w:rsid w:val="00C10FBA"/>
    <w:rsid w:val="00C11D03"/>
    <w:rsid w:val="00C12532"/>
    <w:rsid w:val="00C126DD"/>
    <w:rsid w:val="00C15A53"/>
    <w:rsid w:val="00C16264"/>
    <w:rsid w:val="00C17CE9"/>
    <w:rsid w:val="00C17F00"/>
    <w:rsid w:val="00C21780"/>
    <w:rsid w:val="00C24B81"/>
    <w:rsid w:val="00C25388"/>
    <w:rsid w:val="00C256E8"/>
    <w:rsid w:val="00C26B26"/>
    <w:rsid w:val="00C30F0D"/>
    <w:rsid w:val="00C32ED5"/>
    <w:rsid w:val="00C33D73"/>
    <w:rsid w:val="00C34037"/>
    <w:rsid w:val="00C3490B"/>
    <w:rsid w:val="00C355E9"/>
    <w:rsid w:val="00C35A05"/>
    <w:rsid w:val="00C36F7C"/>
    <w:rsid w:val="00C37815"/>
    <w:rsid w:val="00C402AC"/>
    <w:rsid w:val="00C416D4"/>
    <w:rsid w:val="00C428E7"/>
    <w:rsid w:val="00C45061"/>
    <w:rsid w:val="00C450B9"/>
    <w:rsid w:val="00C4563B"/>
    <w:rsid w:val="00C472C8"/>
    <w:rsid w:val="00C47C61"/>
    <w:rsid w:val="00C47D4B"/>
    <w:rsid w:val="00C5058F"/>
    <w:rsid w:val="00C53D99"/>
    <w:rsid w:val="00C54500"/>
    <w:rsid w:val="00C547D0"/>
    <w:rsid w:val="00C56E94"/>
    <w:rsid w:val="00C62923"/>
    <w:rsid w:val="00C6356B"/>
    <w:rsid w:val="00C63EFD"/>
    <w:rsid w:val="00C64189"/>
    <w:rsid w:val="00C6516E"/>
    <w:rsid w:val="00C66394"/>
    <w:rsid w:val="00C67F6E"/>
    <w:rsid w:val="00C7024D"/>
    <w:rsid w:val="00C71022"/>
    <w:rsid w:val="00C713D4"/>
    <w:rsid w:val="00C735FB"/>
    <w:rsid w:val="00C75C00"/>
    <w:rsid w:val="00C774B2"/>
    <w:rsid w:val="00C77713"/>
    <w:rsid w:val="00C86ABF"/>
    <w:rsid w:val="00C87AD4"/>
    <w:rsid w:val="00C91CEB"/>
    <w:rsid w:val="00C93004"/>
    <w:rsid w:val="00C938B0"/>
    <w:rsid w:val="00C93B67"/>
    <w:rsid w:val="00C947EB"/>
    <w:rsid w:val="00C94A47"/>
    <w:rsid w:val="00C95CCB"/>
    <w:rsid w:val="00C9626D"/>
    <w:rsid w:val="00CA1756"/>
    <w:rsid w:val="00CA2242"/>
    <w:rsid w:val="00CA70DA"/>
    <w:rsid w:val="00CA7642"/>
    <w:rsid w:val="00CB14C7"/>
    <w:rsid w:val="00CB1731"/>
    <w:rsid w:val="00CB1920"/>
    <w:rsid w:val="00CB1CAA"/>
    <w:rsid w:val="00CB1E6F"/>
    <w:rsid w:val="00CB2ED3"/>
    <w:rsid w:val="00CB37F9"/>
    <w:rsid w:val="00CB598B"/>
    <w:rsid w:val="00CB5D19"/>
    <w:rsid w:val="00CC32BD"/>
    <w:rsid w:val="00CC6EB9"/>
    <w:rsid w:val="00CD0151"/>
    <w:rsid w:val="00CD1322"/>
    <w:rsid w:val="00CD309E"/>
    <w:rsid w:val="00CD4C9F"/>
    <w:rsid w:val="00CD6F1C"/>
    <w:rsid w:val="00CE0792"/>
    <w:rsid w:val="00CE0C31"/>
    <w:rsid w:val="00CE0F27"/>
    <w:rsid w:val="00CE210E"/>
    <w:rsid w:val="00CE2495"/>
    <w:rsid w:val="00CE2579"/>
    <w:rsid w:val="00CE2D9C"/>
    <w:rsid w:val="00CE5CB1"/>
    <w:rsid w:val="00CE6227"/>
    <w:rsid w:val="00CE647D"/>
    <w:rsid w:val="00CE7413"/>
    <w:rsid w:val="00CF0808"/>
    <w:rsid w:val="00CF0B1D"/>
    <w:rsid w:val="00CF13FA"/>
    <w:rsid w:val="00CF2DF2"/>
    <w:rsid w:val="00CF4B50"/>
    <w:rsid w:val="00CF7F4F"/>
    <w:rsid w:val="00D00A8C"/>
    <w:rsid w:val="00D00D09"/>
    <w:rsid w:val="00D00D0E"/>
    <w:rsid w:val="00D01B8D"/>
    <w:rsid w:val="00D01E1F"/>
    <w:rsid w:val="00D04101"/>
    <w:rsid w:val="00D04B5D"/>
    <w:rsid w:val="00D10599"/>
    <w:rsid w:val="00D10D04"/>
    <w:rsid w:val="00D13D98"/>
    <w:rsid w:val="00D15367"/>
    <w:rsid w:val="00D155C7"/>
    <w:rsid w:val="00D17D62"/>
    <w:rsid w:val="00D202EB"/>
    <w:rsid w:val="00D207A6"/>
    <w:rsid w:val="00D21891"/>
    <w:rsid w:val="00D22781"/>
    <w:rsid w:val="00D23D98"/>
    <w:rsid w:val="00D24222"/>
    <w:rsid w:val="00D2699C"/>
    <w:rsid w:val="00D279D3"/>
    <w:rsid w:val="00D30A05"/>
    <w:rsid w:val="00D30F9E"/>
    <w:rsid w:val="00D31859"/>
    <w:rsid w:val="00D31A1B"/>
    <w:rsid w:val="00D33C80"/>
    <w:rsid w:val="00D36AA1"/>
    <w:rsid w:val="00D411BB"/>
    <w:rsid w:val="00D42CEA"/>
    <w:rsid w:val="00D4334E"/>
    <w:rsid w:val="00D43637"/>
    <w:rsid w:val="00D4435F"/>
    <w:rsid w:val="00D444B3"/>
    <w:rsid w:val="00D4483A"/>
    <w:rsid w:val="00D4711A"/>
    <w:rsid w:val="00D50B53"/>
    <w:rsid w:val="00D515C2"/>
    <w:rsid w:val="00D51F11"/>
    <w:rsid w:val="00D521D1"/>
    <w:rsid w:val="00D5625F"/>
    <w:rsid w:val="00D56675"/>
    <w:rsid w:val="00D574E2"/>
    <w:rsid w:val="00D60B26"/>
    <w:rsid w:val="00D60D8E"/>
    <w:rsid w:val="00D61884"/>
    <w:rsid w:val="00D6318F"/>
    <w:rsid w:val="00D63847"/>
    <w:rsid w:val="00D65618"/>
    <w:rsid w:val="00D667BD"/>
    <w:rsid w:val="00D67392"/>
    <w:rsid w:val="00D67C86"/>
    <w:rsid w:val="00D70675"/>
    <w:rsid w:val="00D71A09"/>
    <w:rsid w:val="00D72A1F"/>
    <w:rsid w:val="00D73CD6"/>
    <w:rsid w:val="00D74BFE"/>
    <w:rsid w:val="00D76539"/>
    <w:rsid w:val="00D76A59"/>
    <w:rsid w:val="00D809C7"/>
    <w:rsid w:val="00D8171D"/>
    <w:rsid w:val="00D81F8F"/>
    <w:rsid w:val="00D82915"/>
    <w:rsid w:val="00D831E1"/>
    <w:rsid w:val="00D8359C"/>
    <w:rsid w:val="00D84275"/>
    <w:rsid w:val="00D843C1"/>
    <w:rsid w:val="00D8452A"/>
    <w:rsid w:val="00D847A6"/>
    <w:rsid w:val="00D867B8"/>
    <w:rsid w:val="00D86928"/>
    <w:rsid w:val="00D8708C"/>
    <w:rsid w:val="00D87E9A"/>
    <w:rsid w:val="00D9190F"/>
    <w:rsid w:val="00D92438"/>
    <w:rsid w:val="00D92683"/>
    <w:rsid w:val="00D93AD3"/>
    <w:rsid w:val="00D93B4D"/>
    <w:rsid w:val="00D954E2"/>
    <w:rsid w:val="00D9560E"/>
    <w:rsid w:val="00D95D05"/>
    <w:rsid w:val="00D97CBB"/>
    <w:rsid w:val="00D97E6F"/>
    <w:rsid w:val="00DA03CC"/>
    <w:rsid w:val="00DA07D3"/>
    <w:rsid w:val="00DA0DC1"/>
    <w:rsid w:val="00DA1E63"/>
    <w:rsid w:val="00DA1F97"/>
    <w:rsid w:val="00DA2C9A"/>
    <w:rsid w:val="00DA5424"/>
    <w:rsid w:val="00DA55CB"/>
    <w:rsid w:val="00DA7F69"/>
    <w:rsid w:val="00DB1B20"/>
    <w:rsid w:val="00DB417E"/>
    <w:rsid w:val="00DB585A"/>
    <w:rsid w:val="00DB5E99"/>
    <w:rsid w:val="00DB6230"/>
    <w:rsid w:val="00DB6368"/>
    <w:rsid w:val="00DB641F"/>
    <w:rsid w:val="00DC1266"/>
    <w:rsid w:val="00DC15BD"/>
    <w:rsid w:val="00DC1C2D"/>
    <w:rsid w:val="00DC21B8"/>
    <w:rsid w:val="00DC44A6"/>
    <w:rsid w:val="00DC50CE"/>
    <w:rsid w:val="00DC5231"/>
    <w:rsid w:val="00DC5D5B"/>
    <w:rsid w:val="00DC67D9"/>
    <w:rsid w:val="00DC7A1B"/>
    <w:rsid w:val="00DD0F34"/>
    <w:rsid w:val="00DD1D60"/>
    <w:rsid w:val="00DD2350"/>
    <w:rsid w:val="00DD27A2"/>
    <w:rsid w:val="00DD2AA5"/>
    <w:rsid w:val="00DD30D2"/>
    <w:rsid w:val="00DD3F86"/>
    <w:rsid w:val="00DD4A81"/>
    <w:rsid w:val="00DD5F7E"/>
    <w:rsid w:val="00DE06E7"/>
    <w:rsid w:val="00DE1B8B"/>
    <w:rsid w:val="00DE2649"/>
    <w:rsid w:val="00DE2CE3"/>
    <w:rsid w:val="00DE4C93"/>
    <w:rsid w:val="00DE4E00"/>
    <w:rsid w:val="00DE516E"/>
    <w:rsid w:val="00DE5BF2"/>
    <w:rsid w:val="00DF0626"/>
    <w:rsid w:val="00DF10A9"/>
    <w:rsid w:val="00DF1E49"/>
    <w:rsid w:val="00DF7DB8"/>
    <w:rsid w:val="00E006E6"/>
    <w:rsid w:val="00E00C31"/>
    <w:rsid w:val="00E02ECF"/>
    <w:rsid w:val="00E0524D"/>
    <w:rsid w:val="00E05797"/>
    <w:rsid w:val="00E11349"/>
    <w:rsid w:val="00E11FCC"/>
    <w:rsid w:val="00E13689"/>
    <w:rsid w:val="00E148A4"/>
    <w:rsid w:val="00E15BB4"/>
    <w:rsid w:val="00E16F91"/>
    <w:rsid w:val="00E17659"/>
    <w:rsid w:val="00E17785"/>
    <w:rsid w:val="00E1793C"/>
    <w:rsid w:val="00E223CC"/>
    <w:rsid w:val="00E24E4B"/>
    <w:rsid w:val="00E25189"/>
    <w:rsid w:val="00E2679B"/>
    <w:rsid w:val="00E2790F"/>
    <w:rsid w:val="00E27D37"/>
    <w:rsid w:val="00E3136E"/>
    <w:rsid w:val="00E3326B"/>
    <w:rsid w:val="00E35A88"/>
    <w:rsid w:val="00E36ED3"/>
    <w:rsid w:val="00E373B3"/>
    <w:rsid w:val="00E4031A"/>
    <w:rsid w:val="00E450B3"/>
    <w:rsid w:val="00E45C9E"/>
    <w:rsid w:val="00E475DC"/>
    <w:rsid w:val="00E4797E"/>
    <w:rsid w:val="00E50D05"/>
    <w:rsid w:val="00E51188"/>
    <w:rsid w:val="00E5429B"/>
    <w:rsid w:val="00E54859"/>
    <w:rsid w:val="00E5573F"/>
    <w:rsid w:val="00E5786F"/>
    <w:rsid w:val="00E57FA2"/>
    <w:rsid w:val="00E60AEA"/>
    <w:rsid w:val="00E61869"/>
    <w:rsid w:val="00E61A58"/>
    <w:rsid w:val="00E61BBF"/>
    <w:rsid w:val="00E6228B"/>
    <w:rsid w:val="00E630EC"/>
    <w:rsid w:val="00E63C48"/>
    <w:rsid w:val="00E63FDD"/>
    <w:rsid w:val="00E65DA1"/>
    <w:rsid w:val="00E66240"/>
    <w:rsid w:val="00E66FE8"/>
    <w:rsid w:val="00E71471"/>
    <w:rsid w:val="00E72E17"/>
    <w:rsid w:val="00E74108"/>
    <w:rsid w:val="00E80B93"/>
    <w:rsid w:val="00E8194A"/>
    <w:rsid w:val="00E81AE5"/>
    <w:rsid w:val="00E81C0B"/>
    <w:rsid w:val="00E81C84"/>
    <w:rsid w:val="00E832CA"/>
    <w:rsid w:val="00E842DD"/>
    <w:rsid w:val="00E84AE4"/>
    <w:rsid w:val="00E84BD4"/>
    <w:rsid w:val="00E84EE0"/>
    <w:rsid w:val="00E8778E"/>
    <w:rsid w:val="00E906E1"/>
    <w:rsid w:val="00E90883"/>
    <w:rsid w:val="00E90ACC"/>
    <w:rsid w:val="00E924CF"/>
    <w:rsid w:val="00E95AC8"/>
    <w:rsid w:val="00E963CD"/>
    <w:rsid w:val="00EA3322"/>
    <w:rsid w:val="00EA632F"/>
    <w:rsid w:val="00EB395D"/>
    <w:rsid w:val="00EB550E"/>
    <w:rsid w:val="00EB60F2"/>
    <w:rsid w:val="00EB67AB"/>
    <w:rsid w:val="00EC3510"/>
    <w:rsid w:val="00EC4794"/>
    <w:rsid w:val="00EC4CC2"/>
    <w:rsid w:val="00EC5420"/>
    <w:rsid w:val="00EC5654"/>
    <w:rsid w:val="00EC5EA5"/>
    <w:rsid w:val="00EC6A7F"/>
    <w:rsid w:val="00ED080B"/>
    <w:rsid w:val="00ED0F83"/>
    <w:rsid w:val="00ED117F"/>
    <w:rsid w:val="00ED1964"/>
    <w:rsid w:val="00ED21CB"/>
    <w:rsid w:val="00ED387D"/>
    <w:rsid w:val="00ED3E50"/>
    <w:rsid w:val="00ED4FE6"/>
    <w:rsid w:val="00ED6F1F"/>
    <w:rsid w:val="00ED78F3"/>
    <w:rsid w:val="00EE00D4"/>
    <w:rsid w:val="00EE38C6"/>
    <w:rsid w:val="00EE5559"/>
    <w:rsid w:val="00EE5E22"/>
    <w:rsid w:val="00EE6FD6"/>
    <w:rsid w:val="00EE70E2"/>
    <w:rsid w:val="00EE7521"/>
    <w:rsid w:val="00EF1265"/>
    <w:rsid w:val="00EF4B9A"/>
    <w:rsid w:val="00EF6402"/>
    <w:rsid w:val="00F00348"/>
    <w:rsid w:val="00F0035E"/>
    <w:rsid w:val="00F0179A"/>
    <w:rsid w:val="00F01C24"/>
    <w:rsid w:val="00F03A8E"/>
    <w:rsid w:val="00F03D78"/>
    <w:rsid w:val="00F047E8"/>
    <w:rsid w:val="00F04BB7"/>
    <w:rsid w:val="00F05979"/>
    <w:rsid w:val="00F05B13"/>
    <w:rsid w:val="00F10474"/>
    <w:rsid w:val="00F11901"/>
    <w:rsid w:val="00F16678"/>
    <w:rsid w:val="00F20C56"/>
    <w:rsid w:val="00F20DB2"/>
    <w:rsid w:val="00F20FDC"/>
    <w:rsid w:val="00F21414"/>
    <w:rsid w:val="00F23ECF"/>
    <w:rsid w:val="00F2402C"/>
    <w:rsid w:val="00F25FFF"/>
    <w:rsid w:val="00F30F61"/>
    <w:rsid w:val="00F31B21"/>
    <w:rsid w:val="00F31F0F"/>
    <w:rsid w:val="00F31F4C"/>
    <w:rsid w:val="00F32B82"/>
    <w:rsid w:val="00F3378C"/>
    <w:rsid w:val="00F33B8F"/>
    <w:rsid w:val="00F346FE"/>
    <w:rsid w:val="00F35047"/>
    <w:rsid w:val="00F35ACB"/>
    <w:rsid w:val="00F36AFD"/>
    <w:rsid w:val="00F3727C"/>
    <w:rsid w:val="00F40777"/>
    <w:rsid w:val="00F4173E"/>
    <w:rsid w:val="00F422B2"/>
    <w:rsid w:val="00F43D9C"/>
    <w:rsid w:val="00F45F7E"/>
    <w:rsid w:val="00F46442"/>
    <w:rsid w:val="00F47A02"/>
    <w:rsid w:val="00F500C9"/>
    <w:rsid w:val="00F5015E"/>
    <w:rsid w:val="00F5084B"/>
    <w:rsid w:val="00F518B7"/>
    <w:rsid w:val="00F524E5"/>
    <w:rsid w:val="00F5260F"/>
    <w:rsid w:val="00F52914"/>
    <w:rsid w:val="00F52E16"/>
    <w:rsid w:val="00F6153B"/>
    <w:rsid w:val="00F628E6"/>
    <w:rsid w:val="00F63649"/>
    <w:rsid w:val="00F63A95"/>
    <w:rsid w:val="00F63B07"/>
    <w:rsid w:val="00F6495E"/>
    <w:rsid w:val="00F64F4C"/>
    <w:rsid w:val="00F651D6"/>
    <w:rsid w:val="00F651DF"/>
    <w:rsid w:val="00F671B6"/>
    <w:rsid w:val="00F675E7"/>
    <w:rsid w:val="00F70974"/>
    <w:rsid w:val="00F71958"/>
    <w:rsid w:val="00F7263A"/>
    <w:rsid w:val="00F72F0D"/>
    <w:rsid w:val="00F731A3"/>
    <w:rsid w:val="00F74423"/>
    <w:rsid w:val="00F74529"/>
    <w:rsid w:val="00F75975"/>
    <w:rsid w:val="00F75A87"/>
    <w:rsid w:val="00F764F9"/>
    <w:rsid w:val="00F76B30"/>
    <w:rsid w:val="00F76B8C"/>
    <w:rsid w:val="00F76BCF"/>
    <w:rsid w:val="00F8001A"/>
    <w:rsid w:val="00F80A02"/>
    <w:rsid w:val="00F81065"/>
    <w:rsid w:val="00F826DB"/>
    <w:rsid w:val="00F82B1A"/>
    <w:rsid w:val="00F83F1E"/>
    <w:rsid w:val="00F8406D"/>
    <w:rsid w:val="00F8470D"/>
    <w:rsid w:val="00F84D71"/>
    <w:rsid w:val="00F86279"/>
    <w:rsid w:val="00F92065"/>
    <w:rsid w:val="00F9565C"/>
    <w:rsid w:val="00FA0CB0"/>
    <w:rsid w:val="00FA10F3"/>
    <w:rsid w:val="00FA12AA"/>
    <w:rsid w:val="00FA200B"/>
    <w:rsid w:val="00FA28F0"/>
    <w:rsid w:val="00FA2DF2"/>
    <w:rsid w:val="00FA32A6"/>
    <w:rsid w:val="00FA4016"/>
    <w:rsid w:val="00FA572C"/>
    <w:rsid w:val="00FA7492"/>
    <w:rsid w:val="00FA7955"/>
    <w:rsid w:val="00FB0B2E"/>
    <w:rsid w:val="00FB17A9"/>
    <w:rsid w:val="00FB2167"/>
    <w:rsid w:val="00FB39A3"/>
    <w:rsid w:val="00FB3B5F"/>
    <w:rsid w:val="00FB4F65"/>
    <w:rsid w:val="00FB565C"/>
    <w:rsid w:val="00FB5701"/>
    <w:rsid w:val="00FB7CAC"/>
    <w:rsid w:val="00FB7EE0"/>
    <w:rsid w:val="00FC0B97"/>
    <w:rsid w:val="00FC1840"/>
    <w:rsid w:val="00FC1943"/>
    <w:rsid w:val="00FC1C74"/>
    <w:rsid w:val="00FC21C2"/>
    <w:rsid w:val="00FC3B07"/>
    <w:rsid w:val="00FC4E75"/>
    <w:rsid w:val="00FC6063"/>
    <w:rsid w:val="00FD19A1"/>
    <w:rsid w:val="00FD1BE1"/>
    <w:rsid w:val="00FD2285"/>
    <w:rsid w:val="00FD262D"/>
    <w:rsid w:val="00FD3E11"/>
    <w:rsid w:val="00FD5786"/>
    <w:rsid w:val="00FD7CC2"/>
    <w:rsid w:val="00FE20C1"/>
    <w:rsid w:val="00FE2BE8"/>
    <w:rsid w:val="00FE3499"/>
    <w:rsid w:val="00FE41D6"/>
    <w:rsid w:val="00FE42D0"/>
    <w:rsid w:val="00FE486D"/>
    <w:rsid w:val="00FE6164"/>
    <w:rsid w:val="00FE61B0"/>
    <w:rsid w:val="00FE63E7"/>
    <w:rsid w:val="00FE6E87"/>
    <w:rsid w:val="00FE7A65"/>
    <w:rsid w:val="00FF0EBA"/>
    <w:rsid w:val="00FF170C"/>
    <w:rsid w:val="00FF40D6"/>
    <w:rsid w:val="00FF610A"/>
    <w:rsid w:val="00FF72E1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D074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PIS IT Normal"/>
    <w:qFormat/>
    <w:rsid w:val="00C63EFD"/>
    <w:pPr>
      <w:suppressAutoHyphens/>
      <w:spacing w:before="120" w:after="120"/>
      <w:jc w:val="both"/>
    </w:pPr>
    <w:rPr>
      <w:rFonts w:ascii="Segoe UI" w:hAnsi="Segoe UI"/>
      <w:sz w:val="22"/>
      <w:lang w:eastAsia="en-US"/>
    </w:rPr>
  </w:style>
  <w:style w:type="paragraph" w:styleId="Heading1">
    <w:name w:val="heading 1"/>
    <w:aliases w:val="APIS IT Heading 1"/>
    <w:basedOn w:val="Normal"/>
    <w:next w:val="Normal"/>
    <w:link w:val="Heading1Char"/>
    <w:qFormat/>
    <w:rsid w:val="000D15EF"/>
    <w:pPr>
      <w:keepNext/>
      <w:numPr>
        <w:numId w:val="7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Heading2">
    <w:name w:val="heading 2"/>
    <w:aliases w:val="APIS IT Heading 2"/>
    <w:basedOn w:val="Normal"/>
    <w:next w:val="Normal"/>
    <w:link w:val="Heading2Char"/>
    <w:qFormat/>
    <w:rsid w:val="000D15EF"/>
    <w:pPr>
      <w:keepNext/>
      <w:numPr>
        <w:ilvl w:val="1"/>
        <w:numId w:val="7"/>
      </w:numPr>
      <w:spacing w:before="240" w:after="240"/>
      <w:jc w:val="left"/>
      <w:outlineLvl w:val="1"/>
    </w:pPr>
    <w:rPr>
      <w:b/>
      <w:sz w:val="24"/>
    </w:rPr>
  </w:style>
  <w:style w:type="paragraph" w:styleId="Heading3">
    <w:name w:val="heading 3"/>
    <w:aliases w:val="APIS IT Heading 3"/>
    <w:basedOn w:val="Normal"/>
    <w:next w:val="Normal"/>
    <w:link w:val="Heading3Char"/>
    <w:autoRedefine/>
    <w:qFormat/>
    <w:rsid w:val="00943369"/>
    <w:pPr>
      <w:widowControl w:val="0"/>
      <w:numPr>
        <w:ilvl w:val="2"/>
        <w:numId w:val="7"/>
      </w:numPr>
      <w:suppressAutoHyphens w:val="0"/>
      <w:spacing w:line="240" w:lineRule="atLeast"/>
      <w:ind w:left="851" w:hanging="851"/>
      <w:jc w:val="left"/>
      <w:outlineLvl w:val="2"/>
    </w:pPr>
    <w:rPr>
      <w:rFonts w:cs="Segoe UI"/>
      <w:b/>
      <w:szCs w:val="22"/>
    </w:rPr>
  </w:style>
  <w:style w:type="paragraph" w:styleId="Heading4">
    <w:name w:val="heading 4"/>
    <w:aliases w:val="APIS IT Heading 4"/>
    <w:basedOn w:val="Normal"/>
    <w:next w:val="Normal"/>
    <w:link w:val="Heading4Char"/>
    <w:autoRedefine/>
    <w:qFormat/>
    <w:rsid w:val="000D15EF"/>
    <w:pPr>
      <w:keepNext/>
      <w:numPr>
        <w:ilvl w:val="3"/>
        <w:numId w:val="7"/>
      </w:numPr>
      <w:tabs>
        <w:tab w:val="left" w:pos="709"/>
      </w:tabs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8562C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8562CD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8562CD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rsid w:val="008562CD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8562CD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</w:style>
  <w:style w:type="paragraph" w:styleId="Header">
    <w:name w:val="header"/>
    <w:basedOn w:val="Normal"/>
    <w:link w:val="HeaderChar"/>
  </w:style>
  <w:style w:type="character" w:styleId="PageNumber">
    <w:name w:val="page number"/>
  </w:style>
  <w:style w:type="paragraph" w:styleId="BodyText">
    <w:name w:val="Body Text"/>
    <w:basedOn w:val="Normal"/>
    <w:link w:val="BodyTextChar"/>
    <w:pPr>
      <w:tabs>
        <w:tab w:val="left" w:pos="709"/>
      </w:tabs>
    </w:pPr>
    <w:rPr>
      <w:rFonts w:ascii="Tahoma" w:hAnsi="Tahoma"/>
      <w:sz w:val="24"/>
    </w:rPr>
  </w:style>
  <w:style w:type="paragraph" w:styleId="BodyText2">
    <w:name w:val="Body Text 2"/>
    <w:basedOn w:val="Normal"/>
    <w:link w:val="BodyText2Char"/>
    <w:pPr>
      <w:suppressAutoHyphens w:val="0"/>
      <w:jc w:val="center"/>
    </w:pPr>
    <w:rPr>
      <w:sz w:val="1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TOC1">
    <w:name w:val="toc 1"/>
    <w:aliases w:val="APIS IT TOC1"/>
    <w:basedOn w:val="BodyText"/>
    <w:next w:val="BodyText"/>
    <w:autoRedefine/>
    <w:uiPriority w:val="39"/>
    <w:rsid w:val="00D8171D"/>
    <w:pPr>
      <w:tabs>
        <w:tab w:val="clear" w:pos="709"/>
        <w:tab w:val="left" w:pos="440"/>
        <w:tab w:val="right" w:leader="dot" w:pos="9486"/>
      </w:tabs>
      <w:jc w:val="left"/>
    </w:pPr>
    <w:rPr>
      <w:rFonts w:ascii="Segoe UI" w:hAnsi="Segoe UI"/>
      <w:b/>
      <w:bCs/>
      <w:caps/>
    </w:rPr>
  </w:style>
  <w:style w:type="paragraph" w:styleId="TOC2">
    <w:name w:val="toc 2"/>
    <w:aliases w:val="APIS IT TOC 2"/>
    <w:basedOn w:val="Normal"/>
    <w:next w:val="Normal"/>
    <w:autoRedefine/>
    <w:uiPriority w:val="39"/>
    <w:rsid w:val="003A6974"/>
    <w:pPr>
      <w:spacing w:before="0" w:after="0"/>
      <w:ind w:left="220"/>
      <w:jc w:val="left"/>
    </w:pPr>
  </w:style>
  <w:style w:type="paragraph" w:styleId="TOC3">
    <w:name w:val="toc 3"/>
    <w:aliases w:val="APIS IT TOC 3"/>
    <w:basedOn w:val="Normal"/>
    <w:next w:val="Normal"/>
    <w:autoRedefine/>
    <w:uiPriority w:val="39"/>
    <w:rsid w:val="003A6974"/>
    <w:pPr>
      <w:spacing w:before="0" w:after="0"/>
      <w:ind w:left="440"/>
      <w:jc w:val="left"/>
    </w:pPr>
    <w:rPr>
      <w:iCs/>
    </w:rPr>
  </w:style>
  <w:style w:type="paragraph" w:styleId="TOC4">
    <w:name w:val="toc 4"/>
    <w:aliases w:val="APIS IT TOC 4"/>
    <w:basedOn w:val="Normal"/>
    <w:next w:val="Normal"/>
    <w:autoRedefine/>
    <w:uiPriority w:val="39"/>
    <w:rsid w:val="00C402AC"/>
    <w:pPr>
      <w:spacing w:before="0" w:after="0"/>
      <w:ind w:left="660"/>
      <w:jc w:val="left"/>
    </w:pPr>
    <w:rPr>
      <w:sz w:val="20"/>
      <w:szCs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BodyText3">
    <w:name w:val="Body Text 3"/>
    <w:basedOn w:val="Normal"/>
    <w:pPr>
      <w:tabs>
        <w:tab w:val="left" w:pos="709"/>
      </w:tabs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UKNaslov1">
    <w:name w:val="SUK Naslov 1"/>
    <w:basedOn w:val="Header"/>
    <w:autoRedefine/>
    <w:pPr>
      <w:numPr>
        <w:numId w:val="1"/>
      </w:numPr>
      <w:suppressAutoHyphens w:val="0"/>
      <w:spacing w:before="240"/>
      <w:jc w:val="left"/>
    </w:pPr>
    <w:rPr>
      <w:rFonts w:ascii="Tahoma" w:hAnsi="Tahoma" w:cs="Tahoma"/>
      <w:b/>
      <w:bCs/>
      <w:noProof/>
      <w:sz w:val="24"/>
      <w:szCs w:val="24"/>
    </w:rPr>
  </w:style>
  <w:style w:type="paragraph" w:customStyle="1" w:styleId="SUKTekst2numeriran">
    <w:name w:val="SUK Tekst 2 numeriran"/>
    <w:basedOn w:val="Normal"/>
    <w:pPr>
      <w:numPr>
        <w:ilvl w:val="2"/>
        <w:numId w:val="1"/>
      </w:numPr>
      <w:tabs>
        <w:tab w:val="left" w:pos="540"/>
      </w:tabs>
      <w:suppressAutoHyphens w:val="0"/>
      <w:jc w:val="left"/>
    </w:pPr>
    <w:rPr>
      <w:rFonts w:ascii="Tahoma" w:hAnsi="Tahoma" w:cs="Tahoma"/>
      <w:bCs/>
      <w:noProof/>
      <w:sz w:val="24"/>
      <w:szCs w:val="24"/>
    </w:rPr>
  </w:style>
  <w:style w:type="paragraph" w:customStyle="1" w:styleId="SUKNaslov2">
    <w:name w:val="SUK Naslov 2"/>
    <w:basedOn w:val="Header"/>
    <w:autoRedefine/>
    <w:pPr>
      <w:tabs>
        <w:tab w:val="left" w:pos="540"/>
      </w:tabs>
      <w:suppressAutoHyphens w:val="0"/>
    </w:pPr>
    <w:rPr>
      <w:rFonts w:ascii="Tahoma" w:hAnsi="Tahoma" w:cs="Tahoma"/>
      <w:bCs/>
      <w:noProof/>
      <w:sz w:val="24"/>
      <w:szCs w:val="24"/>
    </w:rPr>
  </w:style>
  <w:style w:type="paragraph" w:customStyle="1" w:styleId="SUKTekst2">
    <w:name w:val="SUK Tekst 2"/>
    <w:basedOn w:val="SUKNaslov2"/>
    <w:autoRedefine/>
    <w:pPr>
      <w:spacing w:after="0"/>
    </w:pPr>
    <w:rPr>
      <w:bCs w:val="0"/>
    </w:rPr>
  </w:style>
  <w:style w:type="paragraph" w:styleId="FootnoteText">
    <w:name w:val="footnote text"/>
    <w:basedOn w:val="Normal"/>
    <w:semiHidden/>
    <w:pPr>
      <w:suppressAutoHyphens w:val="0"/>
      <w:jc w:val="left"/>
    </w:pPr>
    <w:rPr>
      <w:rFonts w:ascii="Times New Roman" w:hAnsi="Times New Roman"/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9100D7"/>
    <w:rPr>
      <w:b/>
      <w:bCs/>
    </w:rPr>
  </w:style>
  <w:style w:type="character" w:customStyle="1" w:styleId="CommentTextChar">
    <w:name w:val="Comment Text Char"/>
    <w:link w:val="CommentText"/>
    <w:semiHidden/>
    <w:rsid w:val="009100D7"/>
    <w:rPr>
      <w:rFonts w:ascii="Arial" w:hAnsi="Arial"/>
      <w:lang w:val="hr-HR" w:eastAsia="en-US"/>
    </w:rPr>
  </w:style>
  <w:style w:type="character" w:customStyle="1" w:styleId="CommentSubjectChar">
    <w:name w:val="Comment Subject Char"/>
    <w:link w:val="CommentSubject"/>
    <w:rsid w:val="009100D7"/>
    <w:rPr>
      <w:rFonts w:ascii="Arial" w:hAnsi="Arial"/>
      <w:b/>
      <w:bCs/>
      <w:lang w:val="hr-HR" w:eastAsia="en-US"/>
    </w:rPr>
  </w:style>
  <w:style w:type="paragraph" w:customStyle="1" w:styleId="Tekst">
    <w:name w:val="Tekst"/>
    <w:basedOn w:val="Normal"/>
    <w:rsid w:val="009A6B05"/>
    <w:pPr>
      <w:suppressAutoHyphens w:val="0"/>
    </w:pPr>
    <w:rPr>
      <w:sz w:val="20"/>
      <w:lang w:eastAsia="hr-HR"/>
    </w:rPr>
  </w:style>
  <w:style w:type="paragraph" w:styleId="ListParagraph">
    <w:name w:val="List Paragraph"/>
    <w:basedOn w:val="Normal"/>
    <w:link w:val="ListParagraphChar"/>
    <w:uiPriority w:val="34"/>
    <w:qFormat/>
    <w:rsid w:val="008562C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3D3E04"/>
    <w:rPr>
      <w:rFonts w:ascii="Arial" w:hAnsi="Arial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D3E04"/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3D3E04"/>
    <w:rPr>
      <w:rFonts w:ascii="Arial" w:hAnsi="Arial"/>
      <w:sz w:val="18"/>
      <w:lang w:eastAsia="en-US"/>
    </w:rPr>
  </w:style>
  <w:style w:type="paragraph" w:customStyle="1" w:styleId="APISITHeaderiFooter">
    <w:name w:val="APIS IT Header i Footer"/>
    <w:basedOn w:val="Normal"/>
    <w:next w:val="Normal"/>
    <w:qFormat/>
    <w:rsid w:val="00BF6373"/>
    <w:pPr>
      <w:tabs>
        <w:tab w:val="center" w:pos="4536"/>
        <w:tab w:val="right" w:pos="9072"/>
      </w:tabs>
      <w:suppressAutoHyphens w:val="0"/>
      <w:spacing w:before="0" w:after="0"/>
      <w:jc w:val="left"/>
    </w:pPr>
    <w:rPr>
      <w:sz w:val="20"/>
    </w:rPr>
  </w:style>
  <w:style w:type="table" w:styleId="TableGrid">
    <w:name w:val="Table Grid"/>
    <w:basedOn w:val="TableNormal"/>
    <w:uiPriority w:val="59"/>
    <w:rsid w:val="00FE486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aliases w:val="APIS IT Heading 3 Char"/>
    <w:basedOn w:val="DefaultParagraphFont"/>
    <w:link w:val="Heading3"/>
    <w:rsid w:val="00943369"/>
    <w:rPr>
      <w:rFonts w:ascii="Segoe UI" w:hAnsi="Segoe UI" w:cs="Segoe UI"/>
      <w:b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EC4CC2"/>
    <w:rPr>
      <w:rFonts w:ascii="Tahoma" w:hAnsi="Tahoma"/>
      <w:sz w:val="24"/>
      <w:lang w:eastAsia="en-US"/>
    </w:rPr>
  </w:style>
  <w:style w:type="paragraph" w:styleId="NoSpacing">
    <w:name w:val="No Spacing"/>
    <w:uiPriority w:val="1"/>
    <w:rsid w:val="00E81C84"/>
    <w:pPr>
      <w:suppressAutoHyphens/>
      <w:jc w:val="both"/>
    </w:pPr>
    <w:rPr>
      <w:rFonts w:ascii="Arial" w:hAnsi="Arial"/>
      <w:sz w:val="22"/>
      <w:lang w:eastAsia="en-US"/>
    </w:rPr>
  </w:style>
  <w:style w:type="character" w:customStyle="1" w:styleId="Heading2Char">
    <w:name w:val="Heading 2 Char"/>
    <w:aliases w:val="APIS IT Heading 2 Char"/>
    <w:basedOn w:val="DefaultParagraphFont"/>
    <w:link w:val="Heading2"/>
    <w:rsid w:val="000D15EF"/>
    <w:rPr>
      <w:rFonts w:ascii="Segoe UI" w:hAnsi="Segoe UI"/>
      <w:b/>
      <w:sz w:val="24"/>
      <w:lang w:eastAsia="en-US"/>
    </w:rPr>
  </w:style>
  <w:style w:type="character" w:customStyle="1" w:styleId="Heading1Char">
    <w:name w:val="Heading 1 Char"/>
    <w:aliases w:val="APIS IT Heading 1 Char"/>
    <w:basedOn w:val="DefaultParagraphFont"/>
    <w:link w:val="Heading1"/>
    <w:rsid w:val="000D15EF"/>
    <w:rPr>
      <w:rFonts w:ascii="Segoe UI" w:hAnsi="Segoe UI"/>
      <w:b/>
      <w:kern w:val="28"/>
      <w:sz w:val="26"/>
      <w:lang w:eastAsia="en-US"/>
    </w:rPr>
  </w:style>
  <w:style w:type="character" w:customStyle="1" w:styleId="Heading4Char">
    <w:name w:val="Heading 4 Char"/>
    <w:aliases w:val="APIS IT Heading 4 Char"/>
    <w:basedOn w:val="DefaultParagraphFont"/>
    <w:link w:val="Heading4"/>
    <w:rsid w:val="000D15EF"/>
    <w:rPr>
      <w:rFonts w:ascii="Segoe UI" w:hAnsi="Segoe UI"/>
      <w:b/>
      <w:sz w:val="22"/>
      <w:lang w:eastAsia="en-US"/>
    </w:rPr>
  </w:style>
  <w:style w:type="paragraph" w:customStyle="1" w:styleId="APISITSadraj">
    <w:name w:val="APIS IT Sadržaj"/>
    <w:basedOn w:val="ListNumber"/>
    <w:qFormat/>
    <w:rsid w:val="00B01CAC"/>
    <w:pPr>
      <w:suppressAutoHyphens w:val="0"/>
      <w:ind w:left="357" w:hanging="357"/>
      <w:jc w:val="left"/>
    </w:pPr>
    <w:rPr>
      <w:rFonts w:cs="Segoe UI"/>
      <w:b/>
      <w:bCs/>
      <w:caps/>
      <w:szCs w:val="24"/>
    </w:rPr>
  </w:style>
  <w:style w:type="paragraph" w:styleId="TOCHeading">
    <w:name w:val="TOC Heading"/>
    <w:aliases w:val="APIS IT Tablice u tekstu"/>
    <w:basedOn w:val="Normal"/>
    <w:next w:val="Normal"/>
    <w:uiPriority w:val="39"/>
    <w:unhideWhenUsed/>
    <w:qFormat/>
    <w:rsid w:val="00E57FA2"/>
    <w:pPr>
      <w:keepLines/>
      <w:suppressAutoHyphens w:val="0"/>
      <w:spacing w:before="0" w:after="0"/>
      <w:jc w:val="left"/>
    </w:pPr>
    <w:rPr>
      <w:rFonts w:eastAsiaTheme="majorEastAsia" w:cstheme="majorBidi"/>
      <w:szCs w:val="32"/>
    </w:rPr>
  </w:style>
  <w:style w:type="paragraph" w:styleId="ListNumber">
    <w:name w:val="List Number"/>
    <w:basedOn w:val="Normal"/>
    <w:rsid w:val="00B01CAC"/>
    <w:pPr>
      <w:numPr>
        <w:numId w:val="3"/>
      </w:numPr>
      <w:contextualSpacing/>
    </w:pPr>
  </w:style>
  <w:style w:type="numbering" w:customStyle="1" w:styleId="APISITNabrajanje">
    <w:name w:val="APIS IT Nabrajanje"/>
    <w:basedOn w:val="NoList"/>
    <w:uiPriority w:val="99"/>
    <w:rsid w:val="00B01F3E"/>
    <w:pPr>
      <w:numPr>
        <w:numId w:val="4"/>
      </w:numPr>
    </w:pPr>
  </w:style>
  <w:style w:type="paragraph" w:customStyle="1" w:styleId="APISITNabarajanje">
    <w:name w:val="APIS IT Nabarajanje"/>
    <w:basedOn w:val="BodyText"/>
    <w:link w:val="APISITNabarajanjeChar"/>
    <w:qFormat/>
    <w:rsid w:val="00B01F3E"/>
    <w:pPr>
      <w:numPr>
        <w:numId w:val="5"/>
      </w:numPr>
      <w:tabs>
        <w:tab w:val="clear" w:pos="709"/>
        <w:tab w:val="left" w:pos="567"/>
      </w:tabs>
      <w:ind w:left="714" w:hanging="357"/>
    </w:pPr>
    <w:rPr>
      <w:rFonts w:ascii="Segoe UI" w:hAnsi="Segoe UI" w:cs="Segoe U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2326"/>
    <w:rPr>
      <w:color w:val="808080"/>
    </w:rPr>
  </w:style>
  <w:style w:type="character" w:customStyle="1" w:styleId="APISITNabarajanjeChar">
    <w:name w:val="APIS IT Nabarajanje Char"/>
    <w:basedOn w:val="BodyTextChar"/>
    <w:link w:val="APISITNabarajanje"/>
    <w:rsid w:val="00B01F3E"/>
    <w:rPr>
      <w:rFonts w:ascii="Segoe UI" w:hAnsi="Segoe UI" w:cs="Segoe UI"/>
      <w:sz w:val="22"/>
      <w:szCs w:val="22"/>
      <w:lang w:eastAsia="en-US"/>
    </w:rPr>
  </w:style>
  <w:style w:type="character" w:customStyle="1" w:styleId="APISITNazivdokumenta">
    <w:name w:val="APIS IT Naziv dokumenta"/>
    <w:basedOn w:val="DefaultParagraphFont"/>
    <w:uiPriority w:val="1"/>
    <w:rsid w:val="00B34950"/>
    <w:rPr>
      <w:rFonts w:ascii="Segoe UI" w:hAnsi="Segoe UI"/>
      <w:b/>
      <w:sz w:val="48"/>
    </w:rPr>
  </w:style>
  <w:style w:type="character" w:customStyle="1" w:styleId="APISITNazivdokumentaiznaslova">
    <w:name w:val="APIS IT Naziv dokumenta iz naslova"/>
    <w:basedOn w:val="DefaultParagraphFont"/>
    <w:uiPriority w:val="1"/>
    <w:rsid w:val="00B34950"/>
    <w:rPr>
      <w:rFonts w:ascii="Segoe UI" w:hAnsi="Segoe UI"/>
      <w:sz w:val="20"/>
    </w:rPr>
  </w:style>
  <w:style w:type="character" w:customStyle="1" w:styleId="APISITNazivdokumentaufooteru">
    <w:name w:val="APIS IT Naziv dokumenta u footeru"/>
    <w:basedOn w:val="DefaultParagraphFont"/>
    <w:uiPriority w:val="1"/>
    <w:rsid w:val="00B34950"/>
    <w:rPr>
      <w:rFonts w:ascii="Segoe UI" w:hAnsi="Segoe UI"/>
      <w:sz w:val="20"/>
    </w:rPr>
  </w:style>
  <w:style w:type="numbering" w:customStyle="1" w:styleId="APISITSTILHeading">
    <w:name w:val="APIS IT STIL Heading"/>
    <w:uiPriority w:val="99"/>
    <w:rsid w:val="000D15EF"/>
    <w:pPr>
      <w:numPr>
        <w:numId w:val="6"/>
      </w:numPr>
    </w:pPr>
  </w:style>
  <w:style w:type="paragraph" w:customStyle="1" w:styleId="InfoBlue">
    <w:name w:val="InfoBlue"/>
    <w:basedOn w:val="Normal"/>
    <w:next w:val="BodyText"/>
    <w:autoRedefine/>
    <w:rsid w:val="006B2E26"/>
    <w:pPr>
      <w:tabs>
        <w:tab w:val="left" w:pos="540"/>
        <w:tab w:val="left" w:pos="1260"/>
      </w:tabs>
      <w:suppressAutoHyphens w:val="0"/>
      <w:spacing w:before="0" w:line="240" w:lineRule="atLeast"/>
      <w:jc w:val="left"/>
    </w:pPr>
    <w:rPr>
      <w:rFonts w:ascii="Verdana" w:hAnsi="Verdana"/>
      <w:i/>
      <w:color w:val="0000FF"/>
      <w:sz w:val="20"/>
      <w:lang w:val="en-US"/>
    </w:rPr>
  </w:style>
  <w:style w:type="paragraph" w:customStyle="1" w:styleId="TableText">
    <w:name w:val="Table Text"/>
    <w:basedOn w:val="BodyText"/>
    <w:rsid w:val="00C12532"/>
    <w:pPr>
      <w:tabs>
        <w:tab w:val="clear" w:pos="709"/>
      </w:tabs>
      <w:suppressAutoHyphens w:val="0"/>
      <w:overflowPunct w:val="0"/>
      <w:autoSpaceDE w:val="0"/>
      <w:autoSpaceDN w:val="0"/>
      <w:adjustRightInd w:val="0"/>
      <w:spacing w:before="40" w:after="40"/>
      <w:ind w:left="28" w:right="28"/>
      <w:jc w:val="left"/>
      <w:textAlignment w:val="baseline"/>
    </w:pPr>
    <w:rPr>
      <w:rFonts w:ascii="Verdana" w:hAnsi="Verdana"/>
      <w:sz w:val="18"/>
      <w:lang w:val="en-US"/>
    </w:rPr>
  </w:style>
  <w:style w:type="paragraph" w:customStyle="1" w:styleId="TableCell">
    <w:name w:val="TableCell"/>
    <w:basedOn w:val="Normal"/>
    <w:rsid w:val="00C12532"/>
    <w:pPr>
      <w:suppressAutoHyphens w:val="0"/>
      <w:spacing w:before="60" w:after="0"/>
      <w:jc w:val="left"/>
    </w:pPr>
    <w:rPr>
      <w:rFonts w:ascii="Arial" w:hAnsi="Arial"/>
      <w:bCs/>
      <w:sz w:val="20"/>
      <w:szCs w:val="24"/>
      <w:lang w:val="en-GB"/>
    </w:rPr>
  </w:style>
  <w:style w:type="paragraph" w:customStyle="1" w:styleId="Tabletext0">
    <w:name w:val="Tabletext"/>
    <w:basedOn w:val="Normal"/>
    <w:rsid w:val="00861E51"/>
    <w:pPr>
      <w:keepLines/>
      <w:widowControl w:val="0"/>
      <w:suppressAutoHyphens w:val="0"/>
      <w:spacing w:before="0" w:line="240" w:lineRule="atLeast"/>
    </w:pPr>
    <w:rPr>
      <w:rFonts w:asciiTheme="minorHAnsi" w:hAnsiTheme="minorHAnsi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E148B"/>
    <w:rPr>
      <w:rFonts w:ascii="Segoe UI" w:hAnsi="Segoe UI"/>
      <w:sz w:val="22"/>
      <w:lang w:eastAsia="en-US"/>
    </w:rPr>
  </w:style>
  <w:style w:type="paragraph" w:styleId="Caption">
    <w:name w:val="caption"/>
    <w:basedOn w:val="Normal"/>
    <w:next w:val="Normal"/>
    <w:unhideWhenUsed/>
    <w:qFormat/>
    <w:rsid w:val="00772953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00C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00C31"/>
  </w:style>
  <w:style w:type="paragraph" w:customStyle="1" w:styleId="xmsonormal">
    <w:name w:val="x_msonormal"/>
    <w:basedOn w:val="Normal"/>
    <w:rsid w:val="003C2299"/>
    <w:pPr>
      <w:suppressAutoHyphens w:val="0"/>
      <w:spacing w:before="0" w:after="0"/>
      <w:jc w:val="left"/>
    </w:pPr>
    <w:rPr>
      <w:rFonts w:ascii="Calibri" w:eastAsiaTheme="minorHAnsi" w:hAnsi="Calibri" w:cs="Calibri"/>
      <w:szCs w:val="22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5E63B3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30makt\Downloads\Softverska%20arhitektura_predlo&#382;ak%20(1).dotx" TargetMode="External"/></Relationships>
</file>

<file path=word/theme/theme1.xml><?xml version="1.0" encoding="utf-8"?>
<a:theme xmlns:a="http://schemas.openxmlformats.org/drawingml/2006/main" name="APIS IT Word Theme v1.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1B332-06BA-49BC-A269-00FACC1AE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Softverska arhitektura_predložak (1)</Template>
  <TotalTime>0</TotalTime>
  <Pages>5</Pages>
  <Words>589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5066</CharactersWithSpaces>
  <SharedDoc>false</SharedDoc>
  <HLinks>
    <vt:vector size="126" baseType="variant">
      <vt:variant>
        <vt:i4>8323173</vt:i4>
      </vt:variant>
      <vt:variant>
        <vt:i4>123</vt:i4>
      </vt:variant>
      <vt:variant>
        <vt:i4>0</vt:i4>
      </vt:variant>
      <vt:variant>
        <vt:i4>5</vt:i4>
      </vt:variant>
      <vt:variant>
        <vt:lpwstr>http://portal.infodom.hr/organization/HR/hrm/qms/Pages/default.aspx</vt:lpwstr>
      </vt:variant>
      <vt:variant>
        <vt:lpwstr/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_Toc417574688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_Toc417574687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_Toc417574686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_Toc417574685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_Toc417574684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_Toc417574683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_Toc417574682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_Toc417574681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_Toc417574680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_Toc417574679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_Toc417574678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_Toc417574677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_Toc417574676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_Toc417574675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_Toc417574674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_Toc417574673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_Toc417574672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_Toc417574671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_Toc417574670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_Toc417574669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2025-04-01T11:15:00Z</dcterms:created>
  <dcterms:modified xsi:type="dcterms:W3CDTF">2025-04-23T08:14:00Z</dcterms:modified>
</cp:coreProperties>
</file>